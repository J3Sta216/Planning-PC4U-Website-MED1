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Damian &amp; Jeroen</w:t>
      </w:r>
    </w:p>
    <w:p w:rsidR="008156C5" w:rsidRDefault="008156C5" w:rsidP="008156C5">
      <w:pPr>
        <w:jc w:val="center"/>
        <w:rPr>
          <w:b/>
          <w:sz w:val="30"/>
          <w:szCs w:val="30"/>
        </w:rPr>
      </w:pPr>
      <w:r w:rsidRPr="008156C5">
        <w:rPr>
          <w:b/>
          <w:sz w:val="30"/>
          <w:szCs w:val="30"/>
        </w:rPr>
        <w:t>Planning-PC4U-Website-MED1</w:t>
      </w:r>
    </w:p>
    <w:p w:rsidR="008156C5" w:rsidRDefault="00F84F7F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Aftekenlijst</w:t>
      </w:r>
    </w:p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8156C5" w:rsidRDefault="008156C5" w:rsidP="008156C5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715000" cy="3568700"/>
            <wp:effectExtent l="0" t="0" r="0" b="0"/>
            <wp:docPr id="2" name="Afbeelding 2" descr="http://www.ereachconsulting.com/wp-content/uploads/2012/12/SocialMedia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eachconsulting.com/wp-content/uploads/2012/12/SocialMediaMana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right"/>
      </w:pPr>
      <w:r>
        <w:t xml:space="preserve">Groepsleden: Jeroen Stamkot &amp; Damian </w:t>
      </w:r>
      <w:proofErr w:type="spellStart"/>
      <w:r>
        <w:t>Leijten</w:t>
      </w:r>
      <w:proofErr w:type="spellEnd"/>
    </w:p>
    <w:p w:rsidR="008156C5" w:rsidRDefault="008156C5" w:rsidP="008156C5">
      <w:pPr>
        <w:jc w:val="right"/>
      </w:pPr>
      <w:r>
        <w:t>RIO4-MED1E</w:t>
      </w:r>
    </w:p>
    <w:p w:rsidR="004D74A8" w:rsidRDefault="00F84F7F" w:rsidP="00F84F7F">
      <w:pPr>
        <w:pStyle w:val="Kop1"/>
      </w:pPr>
      <w:bookmarkStart w:id="0" w:name="_Toc404173193"/>
      <w:bookmarkStart w:id="1" w:name="_GoBack"/>
      <w:bookmarkEnd w:id="1"/>
      <w:r>
        <w:lastRenderedPageBreak/>
        <w:t>Inhoud</w:t>
      </w:r>
      <w:bookmarkEnd w:id="0"/>
    </w:p>
    <w:p w:rsidR="00F84F7F" w:rsidRDefault="00F84F7F" w:rsidP="00F84F7F">
      <w:r>
        <w:t>Week 1: Oriëntatiefase ……………………………………………………………………………………………………………</w:t>
      </w:r>
      <w:r>
        <w:tab/>
        <w:t>3</w:t>
      </w:r>
    </w:p>
    <w:p w:rsidR="00F84F7F" w:rsidRPr="00F84F7F" w:rsidRDefault="00F84F7F" w:rsidP="00F84F7F">
      <w:r>
        <w:t xml:space="preserve">Week </w:t>
      </w:r>
      <w:r>
        <w:t>2</w:t>
      </w:r>
      <w:r>
        <w:t xml:space="preserve">: </w:t>
      </w:r>
      <w:r>
        <w:t>Definitiefase</w:t>
      </w:r>
      <w:r>
        <w:t xml:space="preserve"> </w:t>
      </w:r>
      <w:r>
        <w:t>…</w:t>
      </w:r>
      <w:r>
        <w:t>……………………………………………………………………………………………………………</w:t>
      </w:r>
      <w:r>
        <w:tab/>
      </w:r>
      <w:r>
        <w:t>3</w:t>
      </w:r>
    </w:p>
    <w:p w:rsidR="00F84F7F" w:rsidRPr="00F84F7F" w:rsidRDefault="00F84F7F" w:rsidP="00F84F7F">
      <w:r>
        <w:t xml:space="preserve">Week </w:t>
      </w:r>
      <w:r>
        <w:t>3</w:t>
      </w:r>
      <w:r>
        <w:t xml:space="preserve">: </w:t>
      </w:r>
      <w:r>
        <w:t>Ontwerp</w:t>
      </w:r>
      <w:r>
        <w:t xml:space="preserve"> </w:t>
      </w:r>
      <w:r>
        <w:t>……….</w:t>
      </w:r>
      <w:r>
        <w:t>…………………………………………………………………………………………………………</w:t>
      </w:r>
      <w:r>
        <w:t>..</w:t>
      </w:r>
      <w:r>
        <w:tab/>
      </w:r>
      <w:r>
        <w:t>3</w:t>
      </w:r>
    </w:p>
    <w:p w:rsidR="00F84F7F" w:rsidRPr="00F84F7F" w:rsidRDefault="00F84F7F" w:rsidP="00F84F7F">
      <w:r>
        <w:t xml:space="preserve">Week </w:t>
      </w:r>
      <w:r>
        <w:t xml:space="preserve">4: Werkvoorbereiding </w:t>
      </w:r>
      <w:r>
        <w:t>……………………………………………………………………………………………………</w:t>
      </w:r>
      <w:r>
        <w:tab/>
        <w:t>4</w:t>
      </w:r>
    </w:p>
    <w:p w:rsidR="00F84F7F" w:rsidRPr="00F84F7F" w:rsidRDefault="00F84F7F" w:rsidP="00F84F7F">
      <w:r>
        <w:t xml:space="preserve">Week </w:t>
      </w:r>
      <w:r>
        <w:t>5</w:t>
      </w:r>
      <w:r>
        <w:t xml:space="preserve">: </w:t>
      </w:r>
      <w:r>
        <w:t>Realisatie</w:t>
      </w:r>
      <w:r>
        <w:t xml:space="preserve"> </w:t>
      </w:r>
      <w:r>
        <w:t>…….</w:t>
      </w:r>
      <w:r>
        <w:t>……………………………………………………………………………………………………………</w:t>
      </w:r>
      <w:r>
        <w:t>.</w:t>
      </w:r>
      <w:r>
        <w:tab/>
        <w:t>4</w:t>
      </w:r>
    </w:p>
    <w:p w:rsidR="00F84F7F" w:rsidRPr="00F84F7F" w:rsidRDefault="00F84F7F" w:rsidP="00F84F7F">
      <w:r>
        <w:t xml:space="preserve">Week </w:t>
      </w:r>
      <w:r>
        <w:t>6</w:t>
      </w:r>
      <w:r>
        <w:t>: Realisatie …….…………………………………………………………………………………………………………….</w:t>
      </w:r>
      <w:r>
        <w:tab/>
      </w:r>
      <w:r>
        <w:t>4</w:t>
      </w:r>
    </w:p>
    <w:p w:rsidR="00F84F7F" w:rsidRDefault="00F84F7F" w:rsidP="00F84F7F">
      <w:r>
        <w:t>Week 7: Implementatie + Oplevering ………………………………………………………………………………………</w:t>
      </w:r>
      <w:r>
        <w:tab/>
        <w:t>4</w:t>
      </w:r>
    </w:p>
    <w:p w:rsidR="00F84F7F" w:rsidRDefault="00F84F7F" w:rsidP="00F84F7F">
      <w:r>
        <w:t>Week 8: Optimalisatie + reflectie …………………………………………………………………………………………….</w:t>
      </w:r>
      <w:r>
        <w:tab/>
        <w:t>5</w:t>
      </w:r>
    </w:p>
    <w:p w:rsidR="00F84F7F" w:rsidRPr="00F84F7F" w:rsidRDefault="00F84F7F" w:rsidP="00F84F7F">
      <w:r>
        <w:t>Week 9: Uitloop ………………………………………………………………………………………………………………………</w:t>
      </w:r>
      <w:r>
        <w:tab/>
        <w:t>5</w:t>
      </w:r>
    </w:p>
    <w:sectPr w:rsidR="00F84F7F" w:rsidRPr="00F84F7F" w:rsidSect="002E039B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3AE" w:rsidRDefault="008F33AE" w:rsidP="008156C5">
      <w:pPr>
        <w:spacing w:after="0" w:line="240" w:lineRule="auto"/>
      </w:pPr>
      <w:r>
        <w:separator/>
      </w:r>
    </w:p>
  </w:endnote>
  <w:endnote w:type="continuationSeparator" w:id="0">
    <w:p w:rsidR="008F33AE" w:rsidRDefault="008F33AE" w:rsidP="008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617198"/>
      <w:docPartObj>
        <w:docPartGallery w:val="Page Numbers (Bottom of Page)"/>
        <w:docPartUnique/>
      </w:docPartObj>
    </w:sdtPr>
    <w:sdtEndPr/>
    <w:sdtContent>
      <w:p w:rsidR="002E039B" w:rsidRDefault="002E03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F7F">
          <w:rPr>
            <w:noProof/>
          </w:rPr>
          <w:t>2</w:t>
        </w:r>
        <w:r>
          <w:fldChar w:fldCharType="end"/>
        </w:r>
      </w:p>
    </w:sdtContent>
  </w:sdt>
  <w:p w:rsidR="002E039B" w:rsidRDefault="002E03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3AE" w:rsidRDefault="008F33AE" w:rsidP="008156C5">
      <w:pPr>
        <w:spacing w:after="0" w:line="240" w:lineRule="auto"/>
      </w:pPr>
      <w:r>
        <w:separator/>
      </w:r>
    </w:p>
  </w:footnote>
  <w:footnote w:type="continuationSeparator" w:id="0">
    <w:p w:rsidR="008F33AE" w:rsidRDefault="008F33AE" w:rsidP="0081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7F"/>
    <w:rsid w:val="002E039B"/>
    <w:rsid w:val="004D74A8"/>
    <w:rsid w:val="008156C5"/>
    <w:rsid w:val="008F33AE"/>
    <w:rsid w:val="00BE5C2A"/>
    <w:rsid w:val="00F8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A0BA9-D808-4E9B-BC0C-40DACCA9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56C5"/>
  </w:style>
  <w:style w:type="paragraph" w:styleId="Kop1">
    <w:name w:val="heading 1"/>
    <w:basedOn w:val="Standaard"/>
    <w:next w:val="Standaard"/>
    <w:link w:val="Kop1Char"/>
    <w:uiPriority w:val="9"/>
    <w:qFormat/>
    <w:rsid w:val="0081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56C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6C5"/>
  </w:style>
  <w:style w:type="paragraph" w:styleId="Voettekst">
    <w:name w:val="footer"/>
    <w:basedOn w:val="Standaard"/>
    <w:link w:val="Voet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6C5"/>
  </w:style>
  <w:style w:type="paragraph" w:styleId="Kopvaninhoudsopgave">
    <w:name w:val="TOC Heading"/>
    <w:basedOn w:val="Kop1"/>
    <w:next w:val="Standaard"/>
    <w:uiPriority w:val="39"/>
    <w:unhideWhenUsed/>
    <w:qFormat/>
    <w:rsid w:val="008156C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84F7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84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en\Documents\GitHub\Planning-PC4U-Website-MED1\Sjabloon-documentatie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DA47D-A6B5-4A2D-BD48-9EC2FD2F9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Sjabloon-documentatie.dotm</Template>
  <TotalTime>5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</cp:revision>
  <dcterms:created xsi:type="dcterms:W3CDTF">2014-11-19T14:10:00Z</dcterms:created>
  <dcterms:modified xsi:type="dcterms:W3CDTF">2014-11-19T14:15:00Z</dcterms:modified>
</cp:coreProperties>
</file>