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FE0681"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Beschrijving en haalbaarheid</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 xml:space="preserve">Groepsleden: Jeroen Stamkot &amp; Damian </w:t>
      </w:r>
      <w:proofErr w:type="spellStart"/>
      <w:r>
        <w:t>Leijten</w:t>
      </w:r>
      <w:proofErr w:type="spellEnd"/>
    </w:p>
    <w:p w:rsidR="008156C5" w:rsidRDefault="008156C5" w:rsidP="008156C5">
      <w:pPr>
        <w:jc w:val="right"/>
      </w:pPr>
      <w:r>
        <w:t>RIO4-MED1E</w:t>
      </w:r>
    </w:p>
    <w:p w:rsidR="008156C5" w:rsidRDefault="008156C5" w:rsidP="008156C5">
      <w:pPr>
        <w:jc w:val="center"/>
      </w:pP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FE0681" w:rsidRDefault="008156C5">
          <w:pPr>
            <w:pStyle w:val="Inhopg1"/>
            <w:tabs>
              <w:tab w:val="right" w:leader="dot" w:pos="9062"/>
            </w:tabs>
            <w:rPr>
              <w:noProof/>
            </w:rPr>
          </w:pPr>
          <w:r>
            <w:fldChar w:fldCharType="begin"/>
          </w:r>
          <w:r>
            <w:instrText xml:space="preserve"> TOC \o "1-3" \h \z \u </w:instrText>
          </w:r>
          <w:r>
            <w:fldChar w:fldCharType="separate"/>
          </w:r>
          <w:hyperlink w:anchor="_Toc404341033" w:history="1">
            <w:r w:rsidR="00FE0681" w:rsidRPr="00AF5A2D">
              <w:rPr>
                <w:rStyle w:val="Hyperlink"/>
                <w:noProof/>
              </w:rPr>
              <w:t>Beschrijving van projectopdracht</w:t>
            </w:r>
            <w:r w:rsidR="00FE0681">
              <w:rPr>
                <w:noProof/>
                <w:webHidden/>
              </w:rPr>
              <w:tab/>
            </w:r>
            <w:r w:rsidR="00FE0681">
              <w:rPr>
                <w:noProof/>
                <w:webHidden/>
              </w:rPr>
              <w:fldChar w:fldCharType="begin"/>
            </w:r>
            <w:r w:rsidR="00FE0681">
              <w:rPr>
                <w:noProof/>
                <w:webHidden/>
              </w:rPr>
              <w:instrText xml:space="preserve"> PAGEREF _Toc404341033 \h </w:instrText>
            </w:r>
            <w:r w:rsidR="00FE0681">
              <w:rPr>
                <w:noProof/>
                <w:webHidden/>
              </w:rPr>
            </w:r>
            <w:r w:rsidR="00FE0681">
              <w:rPr>
                <w:noProof/>
                <w:webHidden/>
              </w:rPr>
              <w:fldChar w:fldCharType="separate"/>
            </w:r>
            <w:r w:rsidR="00FE0681">
              <w:rPr>
                <w:noProof/>
                <w:webHidden/>
              </w:rPr>
              <w:t>3</w:t>
            </w:r>
            <w:r w:rsidR="00FE0681">
              <w:rPr>
                <w:noProof/>
                <w:webHidden/>
              </w:rPr>
              <w:fldChar w:fldCharType="end"/>
            </w:r>
          </w:hyperlink>
        </w:p>
        <w:p w:rsidR="00FE0681" w:rsidRDefault="00B45B96">
          <w:pPr>
            <w:pStyle w:val="Inhopg1"/>
            <w:tabs>
              <w:tab w:val="right" w:leader="dot" w:pos="9062"/>
            </w:tabs>
            <w:rPr>
              <w:noProof/>
            </w:rPr>
          </w:pPr>
          <w:hyperlink w:anchor="_Toc404341034" w:history="1">
            <w:r w:rsidR="00FE0681" w:rsidRPr="00AF5A2D">
              <w:rPr>
                <w:rStyle w:val="Hyperlink"/>
                <w:noProof/>
              </w:rPr>
              <w:t>Haalbaarheid project</w:t>
            </w:r>
            <w:r w:rsidR="00FE0681">
              <w:rPr>
                <w:noProof/>
                <w:webHidden/>
              </w:rPr>
              <w:tab/>
            </w:r>
            <w:r w:rsidR="00FE0681">
              <w:rPr>
                <w:noProof/>
                <w:webHidden/>
              </w:rPr>
              <w:fldChar w:fldCharType="begin"/>
            </w:r>
            <w:r w:rsidR="00FE0681">
              <w:rPr>
                <w:noProof/>
                <w:webHidden/>
              </w:rPr>
              <w:instrText xml:space="preserve"> PAGEREF _Toc404341034 \h </w:instrText>
            </w:r>
            <w:r w:rsidR="00FE0681">
              <w:rPr>
                <w:noProof/>
                <w:webHidden/>
              </w:rPr>
            </w:r>
            <w:r w:rsidR="00FE0681">
              <w:rPr>
                <w:noProof/>
                <w:webHidden/>
              </w:rPr>
              <w:fldChar w:fldCharType="separate"/>
            </w:r>
            <w:r w:rsidR="00FE0681">
              <w:rPr>
                <w:noProof/>
                <w:webHidden/>
              </w:rPr>
              <w:t>3</w:t>
            </w:r>
            <w:r w:rsidR="00FE0681">
              <w:rPr>
                <w:noProof/>
                <w:webHidden/>
              </w:rPr>
              <w:fldChar w:fldCharType="end"/>
            </w:r>
          </w:hyperlink>
        </w:p>
        <w:p w:rsidR="008156C5" w:rsidRDefault="008156C5">
          <w:r>
            <w:rPr>
              <w:b/>
              <w:bCs/>
            </w:rPr>
            <w:fldChar w:fldCharType="end"/>
          </w:r>
        </w:p>
      </w:sdtContent>
    </w:sdt>
    <w:p w:rsidR="004D74A8" w:rsidRDefault="004D74A8"/>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p w:rsidR="00FE0681" w:rsidRDefault="00FE0681" w:rsidP="00FE0681">
      <w:pPr>
        <w:pStyle w:val="Kop1"/>
      </w:pPr>
      <w:bookmarkStart w:id="0" w:name="_Toc404341033"/>
      <w:r>
        <w:lastRenderedPageBreak/>
        <w:t>Beschrijving van projectopdracht</w:t>
      </w:r>
      <w:bookmarkEnd w:id="0"/>
    </w:p>
    <w:p w:rsidR="00FE0681" w:rsidRDefault="00FE0681" w:rsidP="00FE0681">
      <w:pPr>
        <w:spacing w:after="0"/>
      </w:pPr>
      <w:r>
        <w:t>Ons doel is om een website te maken bijna gelijk aan cd-romland. De bedoeling is om sam</w:t>
      </w:r>
      <w:r w:rsidR="00A56B12">
        <w:t xml:space="preserve">engestelde desktop en notebooks en hardware </w:t>
      </w:r>
      <w:bookmarkStart w:id="1" w:name="_GoBack"/>
      <w:bookmarkEnd w:id="1"/>
      <w:r>
        <w:t xml:space="preserve">te verkopen. Hij wil graag d.m.v. deze website meer bekendheid, online vindbaar zijn dus. Hierdoor hoopt de opdracht gever meer omzet te genereren. </w:t>
      </w:r>
    </w:p>
    <w:p w:rsidR="00FE0681" w:rsidRPr="00B82FC0" w:rsidRDefault="00FE0681" w:rsidP="00FE0681">
      <w:pPr>
        <w:spacing w:after="0"/>
      </w:pPr>
      <w:r>
        <w:t>Tenslotte wordt er een reparatiedienst opgezet.</w:t>
      </w:r>
    </w:p>
    <w:p w:rsidR="00FE0681" w:rsidRDefault="00FE0681" w:rsidP="00FE0681">
      <w:pPr>
        <w:jc w:val="center"/>
        <w:rPr>
          <w:b/>
          <w:sz w:val="30"/>
          <w:szCs w:val="30"/>
        </w:rPr>
      </w:pPr>
    </w:p>
    <w:p w:rsidR="00FE0681" w:rsidRDefault="00FE0681" w:rsidP="00FE0681">
      <w:pPr>
        <w:rPr>
          <w:b/>
          <w:sz w:val="30"/>
          <w:szCs w:val="30"/>
        </w:rPr>
      </w:pPr>
    </w:p>
    <w:p w:rsidR="00FE0681" w:rsidRDefault="00FE0681" w:rsidP="00FE0681">
      <w:pPr>
        <w:pStyle w:val="Kop1"/>
      </w:pPr>
      <w:bookmarkStart w:id="2" w:name="_Toc404341034"/>
      <w:r>
        <w:t>Haalbaarheid project</w:t>
      </w:r>
      <w:bookmarkEnd w:id="2"/>
    </w:p>
    <w:p w:rsidR="00FE0681" w:rsidRPr="003B2493" w:rsidRDefault="00FE0681" w:rsidP="00FE0681">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FE0681" w:rsidRDefault="00FE0681"/>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p w:rsidR="0074588F" w:rsidRDefault="0074588F" w:rsidP="0074588F">
      <w:pPr>
        <w:pStyle w:val="Kop1"/>
      </w:pPr>
      <w:bookmarkStart w:id="3" w:name="_Toc404172271"/>
      <w:bookmarkStart w:id="4" w:name="_Toc404340352"/>
      <w:r>
        <w:t>Handtekeningen:</w:t>
      </w:r>
      <w:bookmarkEnd w:id="3"/>
      <w:bookmarkEnd w:id="4"/>
    </w:p>
    <w:p w:rsidR="0074588F" w:rsidRDefault="0074588F" w:rsidP="0074588F"/>
    <w:p w:rsidR="0074588F" w:rsidRDefault="0074588F" w:rsidP="0074588F">
      <w:r>
        <w:t>Jeroen Stamkot: ____________</w:t>
      </w:r>
    </w:p>
    <w:p w:rsidR="0074588F" w:rsidRDefault="0074588F" w:rsidP="0074588F">
      <w:r w:rsidRPr="0020738D">
        <w:t xml:space="preserve"> </w:t>
      </w:r>
      <w:r>
        <w:tab/>
      </w:r>
      <w:r>
        <w:tab/>
      </w:r>
      <w:r>
        <w:tab/>
      </w:r>
      <w:r>
        <w:tab/>
      </w:r>
      <w:r>
        <w:tab/>
      </w:r>
      <w:r>
        <w:tab/>
        <w:t>Opdrachtgever:</w:t>
      </w:r>
    </w:p>
    <w:p w:rsidR="0074588F" w:rsidRDefault="0074588F">
      <w:r>
        <w:t xml:space="preserve">Damian </w:t>
      </w:r>
      <w:proofErr w:type="spellStart"/>
      <w:r>
        <w:t>Leijten</w:t>
      </w:r>
      <w:proofErr w:type="spellEnd"/>
      <w:r>
        <w:t xml:space="preserve">: _____________              </w:t>
      </w:r>
      <w:r>
        <w:tab/>
        <w:t>……………………………:</w:t>
      </w:r>
      <w:r>
        <w:tab/>
        <w:t xml:space="preserve"> ____________________</w:t>
      </w:r>
    </w:p>
    <w:sectPr w:rsidR="0074588F" w:rsidSect="002E039B">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5B96" w:rsidRDefault="00B45B96" w:rsidP="008156C5">
      <w:pPr>
        <w:spacing w:after="0" w:line="240" w:lineRule="auto"/>
      </w:pPr>
      <w:r>
        <w:separator/>
      </w:r>
    </w:p>
  </w:endnote>
  <w:endnote w:type="continuationSeparator" w:id="0">
    <w:p w:rsidR="00B45B96" w:rsidRDefault="00B45B96"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A56B12">
          <w:rPr>
            <w:noProof/>
          </w:rPr>
          <w:t>2</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5B96" w:rsidRDefault="00B45B96" w:rsidP="008156C5">
      <w:pPr>
        <w:spacing w:after="0" w:line="240" w:lineRule="auto"/>
      </w:pPr>
      <w:r>
        <w:separator/>
      </w:r>
    </w:p>
  </w:footnote>
  <w:footnote w:type="continuationSeparator" w:id="0">
    <w:p w:rsidR="00B45B96" w:rsidRDefault="00B45B96"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681"/>
    <w:rsid w:val="002E039B"/>
    <w:rsid w:val="004D74A8"/>
    <w:rsid w:val="0074588F"/>
    <w:rsid w:val="008156C5"/>
    <w:rsid w:val="00A56B12"/>
    <w:rsid w:val="00B45B96"/>
    <w:rsid w:val="00BE5C2A"/>
    <w:rsid w:val="00D83D5A"/>
    <w:rsid w:val="00FE06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A9CD9-0C1D-4AE9-9F86-34F085AA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paragraph" w:styleId="Inhopg1">
    <w:name w:val="toc 1"/>
    <w:basedOn w:val="Standaard"/>
    <w:next w:val="Standaard"/>
    <w:autoRedefine/>
    <w:uiPriority w:val="39"/>
    <w:unhideWhenUsed/>
    <w:rsid w:val="00FE0681"/>
    <w:pPr>
      <w:spacing w:after="100"/>
    </w:pPr>
  </w:style>
  <w:style w:type="character" w:styleId="Hyperlink">
    <w:name w:val="Hyperlink"/>
    <w:basedOn w:val="Standaardalinea-lettertype"/>
    <w:uiPriority w:val="99"/>
    <w:unhideWhenUsed/>
    <w:rsid w:val="00FE06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F3783-1CD3-4AA0-A57B-4F986A019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6</TotalTime>
  <Pages>3</Pages>
  <Words>187</Words>
  <Characters>1031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3</cp:revision>
  <dcterms:created xsi:type="dcterms:W3CDTF">2014-11-21T12:47:00Z</dcterms:created>
  <dcterms:modified xsi:type="dcterms:W3CDTF">2014-12-02T14:55:00Z</dcterms:modified>
</cp:coreProperties>
</file>