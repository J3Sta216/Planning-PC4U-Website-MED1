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CE2F2D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Samenwerkingrapport</w:t>
      </w:r>
      <w:proofErr w:type="spellEnd"/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8156C5">
      <w:pPr>
        <w:jc w:val="right"/>
      </w:pPr>
      <w:r>
        <w:t>RIO4-MED1E</w:t>
      </w:r>
    </w:p>
    <w:p w:rsidR="008156C5" w:rsidRDefault="008156C5" w:rsidP="008156C5">
      <w:pPr>
        <w:jc w:val="center"/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CE2F2D" w:rsidRDefault="008156C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177248" w:history="1">
            <w:r w:rsidR="00CE2F2D" w:rsidRPr="004C5F0E">
              <w:rPr>
                <w:rStyle w:val="Hyperlink"/>
                <w:noProof/>
              </w:rPr>
              <w:t>Afspraken:</w:t>
            </w:r>
            <w:r w:rsidR="00CE2F2D">
              <w:rPr>
                <w:noProof/>
                <w:webHidden/>
              </w:rPr>
              <w:tab/>
            </w:r>
            <w:r w:rsidR="00CE2F2D">
              <w:rPr>
                <w:noProof/>
                <w:webHidden/>
              </w:rPr>
              <w:fldChar w:fldCharType="begin"/>
            </w:r>
            <w:r w:rsidR="00CE2F2D">
              <w:rPr>
                <w:noProof/>
                <w:webHidden/>
              </w:rPr>
              <w:instrText xml:space="preserve"> PAGEREF _Toc404177248 \h </w:instrText>
            </w:r>
            <w:r w:rsidR="00CE2F2D">
              <w:rPr>
                <w:noProof/>
                <w:webHidden/>
              </w:rPr>
            </w:r>
            <w:r w:rsidR="00CE2F2D">
              <w:rPr>
                <w:noProof/>
                <w:webHidden/>
              </w:rPr>
              <w:fldChar w:fldCharType="separate"/>
            </w:r>
            <w:r w:rsidR="00CE2F2D">
              <w:rPr>
                <w:noProof/>
                <w:webHidden/>
              </w:rPr>
              <w:t>3</w:t>
            </w:r>
            <w:r w:rsidR="00CE2F2D">
              <w:rPr>
                <w:noProof/>
                <w:webHidden/>
              </w:rPr>
              <w:fldChar w:fldCharType="end"/>
            </w:r>
          </w:hyperlink>
        </w:p>
        <w:p w:rsidR="008156C5" w:rsidRDefault="008156C5">
          <w:r>
            <w:rPr>
              <w:b/>
              <w:bCs/>
            </w:rPr>
            <w:fldChar w:fldCharType="end"/>
          </w:r>
        </w:p>
      </w:sdtContent>
    </w:sdt>
    <w:p w:rsidR="004D74A8" w:rsidRDefault="004D74A8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/>
    <w:p w:rsidR="00CE2F2D" w:rsidRDefault="00CE2F2D" w:rsidP="00CE2F2D">
      <w:pPr>
        <w:pStyle w:val="Kop1"/>
      </w:pPr>
      <w:bookmarkStart w:id="1" w:name="_Toc385249317"/>
      <w:bookmarkStart w:id="2" w:name="_Toc404177248"/>
      <w:r>
        <w:t>Afspraken:</w:t>
      </w:r>
      <w:bookmarkEnd w:id="1"/>
      <w:bookmarkEnd w:id="2"/>
      <w:r>
        <w:t xml:space="preserve"> 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 xml:space="preserve">Afmelden bij afwezigheid voor 9 uur, via </w:t>
      </w:r>
      <w:proofErr w:type="spellStart"/>
      <w:r>
        <w:t>whatsapp</w:t>
      </w:r>
      <w:proofErr w:type="spellEnd"/>
      <w:r>
        <w:t xml:space="preserve"> of bellend.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>Als je het ergens niet mee eens bent gooi het in de groep.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>Als er problemen in de groep zijn probeer het samen op te lossen, anders haal je er een leraar bij.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>Als iemand zich niet aan de afspraken houd spreken we hem daar op aan bij de 2</w:t>
      </w:r>
      <w:r w:rsidRPr="007C63B6">
        <w:rPr>
          <w:vertAlign w:val="superscript"/>
        </w:rPr>
        <w:t>e</w:t>
      </w:r>
      <w:r>
        <w:t xml:space="preserve"> keer gaan we naar de leraar.</w:t>
      </w:r>
    </w:p>
    <w:p w:rsidR="00CE2F2D" w:rsidRDefault="00CE2F2D" w:rsidP="00CE2F2D">
      <w:pPr>
        <w:pStyle w:val="Lijstalinea"/>
        <w:numPr>
          <w:ilvl w:val="0"/>
          <w:numId w:val="1"/>
        </w:numPr>
      </w:pPr>
      <w:r>
        <w:t xml:space="preserve">Hou alles up-to-date in de </w:t>
      </w:r>
      <w:proofErr w:type="spellStart"/>
      <w:r>
        <w:t>Github</w:t>
      </w:r>
      <w:proofErr w:type="spellEnd"/>
      <w:r>
        <w:t xml:space="preserve"> en synchroniseer alles op tijd.</w:t>
      </w:r>
    </w:p>
    <w:p w:rsidR="00CE2F2D" w:rsidRDefault="00CE2F2D"/>
    <w:sectPr w:rsidR="00CE2F2D" w:rsidSect="002E039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F44" w:rsidRDefault="00136F44" w:rsidP="008156C5">
      <w:pPr>
        <w:spacing w:after="0" w:line="240" w:lineRule="auto"/>
      </w:pPr>
      <w:r>
        <w:separator/>
      </w:r>
    </w:p>
  </w:endnote>
  <w:endnote w:type="continuationSeparator" w:id="0">
    <w:p w:rsidR="00136F44" w:rsidRDefault="00136F44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2F2D">
          <w:rPr>
            <w:noProof/>
          </w:rPr>
          <w:t>3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F44" w:rsidRDefault="00136F44" w:rsidP="008156C5">
      <w:pPr>
        <w:spacing w:after="0" w:line="240" w:lineRule="auto"/>
      </w:pPr>
      <w:r>
        <w:separator/>
      </w:r>
    </w:p>
  </w:footnote>
  <w:footnote w:type="continuationSeparator" w:id="0">
    <w:p w:rsidR="00136F44" w:rsidRDefault="00136F44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2D"/>
    <w:rsid w:val="00136F44"/>
    <w:rsid w:val="002E039B"/>
    <w:rsid w:val="004D74A8"/>
    <w:rsid w:val="008156C5"/>
    <w:rsid w:val="00BE5C2A"/>
    <w:rsid w:val="00C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5B0681-72EA-417B-AB64-24F65FD1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E2F2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E2F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3333E-5513-4879-A2EB-0CBA665E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0</TotalTime>
  <Pages>3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1</cp:revision>
  <dcterms:created xsi:type="dcterms:W3CDTF">2014-11-19T15:18:00Z</dcterms:created>
  <dcterms:modified xsi:type="dcterms:W3CDTF">2014-11-19T15:18:00Z</dcterms:modified>
</cp:coreProperties>
</file>