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ABD" w:rsidRDefault="009B566D" w:rsidP="009B566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Projectdocumentatie</w:t>
      </w:r>
    </w:p>
    <w:p w:rsidR="009B566D" w:rsidRDefault="009B566D" w:rsidP="009B566D">
      <w:pPr>
        <w:jc w:val="center"/>
        <w:rPr>
          <w:b/>
          <w:sz w:val="30"/>
          <w:szCs w:val="30"/>
        </w:rPr>
      </w:pPr>
    </w:p>
    <w:p w:rsidR="009B566D" w:rsidRPr="009B566D" w:rsidRDefault="009B566D" w:rsidP="009B566D">
      <w:bookmarkStart w:id="0" w:name="_GoBack"/>
      <w:bookmarkEnd w:id="0"/>
    </w:p>
    <w:sectPr w:rsidR="009B566D" w:rsidRPr="009B5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6D"/>
    <w:rsid w:val="00877ABD"/>
    <w:rsid w:val="009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63537-36A4-427A-BF95-2F554E25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2014-11-18T14:03:00Z</dcterms:created>
  <dcterms:modified xsi:type="dcterms:W3CDTF">2014-11-18T14:03:00Z</dcterms:modified>
</cp:coreProperties>
</file>