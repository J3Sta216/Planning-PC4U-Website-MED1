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86309C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Vragenlijst</w:t>
      </w:r>
      <w:bookmarkStart w:id="0" w:name="_GoBack"/>
      <w:bookmarkEnd w:id="0"/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 xml:space="preserve">Groepsleden: Jeroen Stamkot &amp; Damian </w:t>
      </w:r>
      <w:proofErr w:type="spellStart"/>
      <w:r>
        <w:t>Leijten</w:t>
      </w:r>
      <w:proofErr w:type="spellEnd"/>
    </w:p>
    <w:p w:rsidR="008156C5" w:rsidRDefault="008156C5" w:rsidP="008156C5">
      <w:pPr>
        <w:jc w:val="right"/>
      </w:pPr>
      <w:r>
        <w:t>RIO4-MED1E</w:t>
      </w:r>
    </w:p>
    <w:p w:rsidR="008156C5" w:rsidRDefault="008156C5" w:rsidP="008156C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86309C" w:rsidRDefault="008156C5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70256" w:history="1">
            <w:r w:rsidR="0086309C" w:rsidRPr="00F06E7C">
              <w:rPr>
                <w:rStyle w:val="Hyperlink"/>
                <w:noProof/>
              </w:rPr>
              <w:t>Vragenlijst</w:t>
            </w:r>
            <w:r w:rsidR="0086309C">
              <w:rPr>
                <w:noProof/>
                <w:webHidden/>
              </w:rPr>
              <w:tab/>
            </w:r>
            <w:r w:rsidR="0086309C">
              <w:rPr>
                <w:noProof/>
                <w:webHidden/>
              </w:rPr>
              <w:fldChar w:fldCharType="begin"/>
            </w:r>
            <w:r w:rsidR="0086309C">
              <w:rPr>
                <w:noProof/>
                <w:webHidden/>
              </w:rPr>
              <w:instrText xml:space="preserve"> PAGEREF _Toc404170256 \h </w:instrText>
            </w:r>
            <w:r w:rsidR="0086309C">
              <w:rPr>
                <w:noProof/>
                <w:webHidden/>
              </w:rPr>
            </w:r>
            <w:r w:rsidR="0086309C">
              <w:rPr>
                <w:noProof/>
                <w:webHidden/>
              </w:rPr>
              <w:fldChar w:fldCharType="separate"/>
            </w:r>
            <w:r w:rsidR="0086309C">
              <w:rPr>
                <w:noProof/>
                <w:webHidden/>
              </w:rPr>
              <w:t>3</w:t>
            </w:r>
            <w:r w:rsidR="0086309C">
              <w:rPr>
                <w:noProof/>
                <w:webHidden/>
              </w:rPr>
              <w:fldChar w:fldCharType="end"/>
            </w:r>
          </w:hyperlink>
        </w:p>
        <w:p w:rsidR="008156C5" w:rsidRDefault="008156C5">
          <w:r>
            <w:rPr>
              <w:b/>
              <w:bCs/>
            </w:rPr>
            <w:fldChar w:fldCharType="end"/>
          </w:r>
        </w:p>
      </w:sdtContent>
    </w:sdt>
    <w:p w:rsidR="004D74A8" w:rsidRDefault="004D74A8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/>
    <w:p w:rsidR="0086309C" w:rsidRDefault="0086309C" w:rsidP="0086309C">
      <w:pPr>
        <w:pStyle w:val="Kop1"/>
      </w:pPr>
      <w:bookmarkStart w:id="1" w:name="_Toc404170256"/>
      <w:r w:rsidRPr="00C9110F">
        <w:t>Vragenlijst</w:t>
      </w:r>
      <w:bookmarkEnd w:id="1"/>
    </w:p>
    <w:p w:rsidR="0086309C" w:rsidRPr="0086309C" w:rsidRDefault="0086309C" w:rsidP="0086309C"/>
    <w:p w:rsidR="0086309C" w:rsidRDefault="0086309C" w:rsidP="0086309C">
      <w:pPr>
        <w:rPr>
          <w:b/>
        </w:rPr>
      </w:pPr>
      <w:r w:rsidRPr="00922CD7">
        <w:rPr>
          <w:b/>
        </w:rPr>
        <w:t>Voor wie is de website bedoelt?</w:t>
      </w:r>
    </w:p>
    <w:p w:rsidR="0086309C" w:rsidRPr="00922CD7" w:rsidRDefault="0086309C" w:rsidP="0086309C">
      <w:pPr>
        <w:rPr>
          <w:b/>
        </w:rPr>
      </w:pPr>
    </w:p>
    <w:p w:rsidR="0086309C" w:rsidRDefault="0086309C" w:rsidP="0086309C">
      <w:pPr>
        <w:rPr>
          <w:b/>
        </w:rPr>
      </w:pPr>
      <w:r w:rsidRPr="00922CD7">
        <w:rPr>
          <w:b/>
        </w:rPr>
        <w:t>Wat voor website is het?</w:t>
      </w:r>
    </w:p>
    <w:p w:rsidR="0086309C" w:rsidRPr="00922CD7" w:rsidRDefault="0086309C" w:rsidP="0086309C">
      <w:pPr>
        <w:rPr>
          <w:b/>
        </w:rPr>
      </w:pPr>
    </w:p>
    <w:p w:rsidR="0086309C" w:rsidRDefault="0086309C" w:rsidP="0086309C">
      <w:pPr>
        <w:rPr>
          <w:b/>
        </w:rPr>
      </w:pPr>
      <w:r w:rsidRPr="00922CD7">
        <w:rPr>
          <w:b/>
        </w:rPr>
        <w:t>Wat is het doel van de website?</w:t>
      </w:r>
    </w:p>
    <w:p w:rsidR="0086309C" w:rsidRPr="00922CD7" w:rsidRDefault="0086309C" w:rsidP="0086309C">
      <w:pPr>
        <w:rPr>
          <w:b/>
        </w:rPr>
      </w:pPr>
    </w:p>
    <w:p w:rsidR="0086309C" w:rsidRDefault="0086309C" w:rsidP="0086309C">
      <w:pPr>
        <w:rPr>
          <w:b/>
        </w:rPr>
      </w:pPr>
      <w:r w:rsidRPr="00922CD7">
        <w:rPr>
          <w:b/>
        </w:rPr>
        <w:t>Wat zijn de extra’s van deze website?</w:t>
      </w:r>
    </w:p>
    <w:p w:rsidR="0086309C" w:rsidRPr="00922CD7" w:rsidRDefault="0086309C" w:rsidP="0086309C">
      <w:pPr>
        <w:rPr>
          <w:b/>
        </w:rPr>
      </w:pPr>
    </w:p>
    <w:p w:rsidR="0086309C" w:rsidRDefault="0086309C" w:rsidP="0086309C">
      <w:pPr>
        <w:rPr>
          <w:b/>
        </w:rPr>
      </w:pPr>
      <w:r w:rsidRPr="00922CD7">
        <w:rPr>
          <w:b/>
        </w:rPr>
        <w:t>Hoe moet deze website eruit gaan zien?</w:t>
      </w:r>
    </w:p>
    <w:p w:rsidR="0086309C" w:rsidRPr="00922CD7" w:rsidRDefault="0086309C" w:rsidP="0086309C">
      <w:pPr>
        <w:rPr>
          <w:b/>
        </w:rPr>
      </w:pPr>
    </w:p>
    <w:p w:rsidR="0086309C" w:rsidRDefault="0086309C" w:rsidP="0086309C">
      <w:pPr>
        <w:rPr>
          <w:b/>
        </w:rPr>
      </w:pPr>
      <w:r w:rsidRPr="00922CD7">
        <w:rPr>
          <w:b/>
        </w:rPr>
        <w:t>Welk lettertype moet er gebruikt worden?</w:t>
      </w:r>
    </w:p>
    <w:p w:rsidR="0086309C" w:rsidRPr="00922CD7" w:rsidRDefault="0086309C" w:rsidP="0086309C">
      <w:pPr>
        <w:rPr>
          <w:b/>
        </w:rPr>
      </w:pPr>
    </w:p>
    <w:p w:rsidR="0086309C" w:rsidRDefault="0086309C" w:rsidP="0086309C">
      <w:pPr>
        <w:rPr>
          <w:b/>
        </w:rPr>
      </w:pPr>
      <w:r w:rsidRPr="00922CD7">
        <w:rPr>
          <w:b/>
        </w:rPr>
        <w:t>Wanneer moet de website online staan?</w:t>
      </w:r>
    </w:p>
    <w:p w:rsidR="0086309C" w:rsidRPr="00922CD7" w:rsidRDefault="0086309C" w:rsidP="0086309C">
      <w:pPr>
        <w:rPr>
          <w:b/>
        </w:rPr>
      </w:pPr>
    </w:p>
    <w:p w:rsidR="0086309C" w:rsidRDefault="0086309C" w:rsidP="0086309C">
      <w:pPr>
        <w:rPr>
          <w:b/>
        </w:rPr>
      </w:pPr>
      <w:r w:rsidRPr="00922CD7">
        <w:rPr>
          <w:b/>
        </w:rPr>
        <w:t>Is het voor persoonlijk gebruik of openbaar?</w:t>
      </w:r>
    </w:p>
    <w:p w:rsidR="0086309C" w:rsidRPr="00922CD7" w:rsidRDefault="0086309C" w:rsidP="0086309C">
      <w:pPr>
        <w:rPr>
          <w:b/>
        </w:rPr>
      </w:pPr>
    </w:p>
    <w:p w:rsidR="0086309C" w:rsidRDefault="0086309C" w:rsidP="0086309C">
      <w:pPr>
        <w:rPr>
          <w:b/>
        </w:rPr>
      </w:pPr>
      <w:r w:rsidRPr="00922CD7">
        <w:rPr>
          <w:b/>
        </w:rPr>
        <w:t>Moet er een database aan gehangen worden?</w:t>
      </w:r>
    </w:p>
    <w:p w:rsidR="0086309C" w:rsidRPr="00922CD7" w:rsidRDefault="0086309C" w:rsidP="0086309C">
      <w:pPr>
        <w:rPr>
          <w:b/>
        </w:rPr>
      </w:pPr>
    </w:p>
    <w:p w:rsidR="0086309C" w:rsidRDefault="0086309C" w:rsidP="0086309C">
      <w:pPr>
        <w:rPr>
          <w:b/>
        </w:rPr>
      </w:pPr>
      <w:r w:rsidRPr="00922CD7">
        <w:rPr>
          <w:b/>
        </w:rPr>
        <w:t>Moet er een inlogsysteem komen?</w:t>
      </w:r>
    </w:p>
    <w:p w:rsidR="0086309C" w:rsidRPr="00922CD7" w:rsidRDefault="0086309C" w:rsidP="0086309C">
      <w:pPr>
        <w:rPr>
          <w:b/>
        </w:rPr>
      </w:pPr>
    </w:p>
    <w:p w:rsidR="0086309C" w:rsidRDefault="0086309C" w:rsidP="0086309C">
      <w:pPr>
        <w:rPr>
          <w:b/>
        </w:rPr>
      </w:pPr>
      <w:r w:rsidRPr="00922CD7">
        <w:rPr>
          <w:b/>
        </w:rPr>
        <w:t>Moet er een CMS systeem aan zitten?</w:t>
      </w:r>
    </w:p>
    <w:p w:rsidR="0086309C" w:rsidRPr="00922CD7" w:rsidRDefault="0086309C" w:rsidP="0086309C">
      <w:pPr>
        <w:rPr>
          <w:b/>
        </w:rPr>
      </w:pPr>
    </w:p>
    <w:p w:rsidR="0086309C" w:rsidRPr="00922CD7" w:rsidRDefault="0086309C" w:rsidP="0086309C">
      <w:pPr>
        <w:rPr>
          <w:b/>
        </w:rPr>
      </w:pPr>
      <w:r w:rsidRPr="00922CD7">
        <w:rPr>
          <w:b/>
        </w:rPr>
        <w:t>Moet er een zoekmachine op zitten?</w:t>
      </w:r>
    </w:p>
    <w:p w:rsidR="0086309C" w:rsidRDefault="0086309C"/>
    <w:sectPr w:rsidR="0086309C" w:rsidSect="002E039B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F91" w:rsidRDefault="00907F91" w:rsidP="008156C5">
      <w:pPr>
        <w:spacing w:after="0" w:line="240" w:lineRule="auto"/>
      </w:pPr>
      <w:r>
        <w:separator/>
      </w:r>
    </w:p>
  </w:endnote>
  <w:endnote w:type="continuationSeparator" w:id="0">
    <w:p w:rsidR="00907F91" w:rsidRDefault="00907F91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09C">
          <w:rPr>
            <w:noProof/>
          </w:rPr>
          <w:t>3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F91" w:rsidRDefault="00907F91" w:rsidP="008156C5">
      <w:pPr>
        <w:spacing w:after="0" w:line="240" w:lineRule="auto"/>
      </w:pPr>
      <w:r>
        <w:separator/>
      </w:r>
    </w:p>
  </w:footnote>
  <w:footnote w:type="continuationSeparator" w:id="0">
    <w:p w:rsidR="00907F91" w:rsidRDefault="00907F91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9C"/>
    <w:rsid w:val="002E039B"/>
    <w:rsid w:val="004D74A8"/>
    <w:rsid w:val="008156C5"/>
    <w:rsid w:val="0086309C"/>
    <w:rsid w:val="00907F91"/>
    <w:rsid w:val="00BE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658CD-CA9D-4338-A08A-F3727EB0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6309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630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1D8F1-DDB9-47F6-9FA9-F7666891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1</TotalTime>
  <Pages>3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</cp:revision>
  <dcterms:created xsi:type="dcterms:W3CDTF">2014-11-19T13:21:00Z</dcterms:created>
  <dcterms:modified xsi:type="dcterms:W3CDTF">2014-11-19T13:22:00Z</dcterms:modified>
</cp:coreProperties>
</file>