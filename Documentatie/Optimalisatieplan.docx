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C5" w:rsidRDefault="008156C5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Damian &amp; Jeroen</w:t>
      </w:r>
    </w:p>
    <w:p w:rsidR="008156C5" w:rsidRDefault="008156C5" w:rsidP="008156C5">
      <w:pPr>
        <w:jc w:val="center"/>
        <w:rPr>
          <w:b/>
          <w:sz w:val="30"/>
          <w:szCs w:val="30"/>
        </w:rPr>
      </w:pPr>
      <w:r w:rsidRPr="008156C5">
        <w:rPr>
          <w:b/>
          <w:sz w:val="30"/>
          <w:szCs w:val="30"/>
        </w:rPr>
        <w:t>Planning-PC4U-Website-MED1</w:t>
      </w:r>
    </w:p>
    <w:p w:rsidR="008156C5" w:rsidRDefault="005E4381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Optimalisatieplan</w:t>
      </w:r>
    </w:p>
    <w:p w:rsidR="008156C5" w:rsidRDefault="008156C5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8156C5" w:rsidRDefault="008156C5" w:rsidP="008156C5">
      <w:pPr>
        <w:jc w:val="center"/>
      </w:pPr>
      <w:r>
        <w:rPr>
          <w:noProof/>
          <w:lang w:eastAsia="nl-NL"/>
        </w:rPr>
        <w:drawing>
          <wp:inline distT="0" distB="0" distL="0" distR="0">
            <wp:extent cx="5715000" cy="3568700"/>
            <wp:effectExtent l="0" t="0" r="0" b="0"/>
            <wp:docPr id="2" name="Afbeelding 2" descr="http://www.ereachconsulting.com/wp-content/uploads/2012/12/SocialMedia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reachconsulting.com/wp-content/uploads/2012/12/SocialMediaManage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right"/>
      </w:pPr>
      <w:r>
        <w:t xml:space="preserve">Groepsleden: Jeroen Stamkot &amp; Damian </w:t>
      </w:r>
      <w:proofErr w:type="spellStart"/>
      <w:r>
        <w:t>Leijten</w:t>
      </w:r>
      <w:proofErr w:type="spellEnd"/>
    </w:p>
    <w:p w:rsidR="008156C5" w:rsidRDefault="008156C5" w:rsidP="008156C5">
      <w:pPr>
        <w:jc w:val="right"/>
      </w:pPr>
      <w:r>
        <w:t>RIO4-MED1E</w:t>
      </w:r>
    </w:p>
    <w:p w:rsidR="008156C5" w:rsidRDefault="008156C5" w:rsidP="008156C5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079659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56C5" w:rsidRDefault="008156C5">
          <w:pPr>
            <w:pStyle w:val="Kopvaninhoudsopgave"/>
          </w:pPr>
          <w:r>
            <w:t>Inhoud</w:t>
          </w:r>
        </w:p>
        <w:p w:rsidR="008156C5" w:rsidRDefault="008156C5">
          <w:fldSimple w:instr=" TOC \o &quot;1-3&quot; \h \z \u ">
            <w:r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:rsidR="004D74A8" w:rsidRDefault="004D74A8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/>
    <w:p w:rsidR="005E4381" w:rsidRDefault="005E4381" w:rsidP="005E4381">
      <w:pPr>
        <w:pStyle w:val="Kop1"/>
      </w:pPr>
      <w:r>
        <w:lastRenderedPageBreak/>
        <w:t>Checklist</w:t>
      </w:r>
    </w:p>
    <w:p w:rsidR="005E4381" w:rsidRDefault="005E4381" w:rsidP="005E438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5E4381" w:rsidRPr="005E4381" w:rsidTr="005E4381">
        <w:tc>
          <w:tcPr>
            <w:tcW w:w="988" w:type="dxa"/>
          </w:tcPr>
          <w:p w:rsidR="005E4381" w:rsidRPr="005E4381" w:rsidRDefault="005E4381" w:rsidP="005E4381">
            <w:pPr>
              <w:rPr>
                <w:b/>
              </w:rPr>
            </w:pPr>
            <w:r w:rsidRPr="005E4381">
              <w:rPr>
                <w:b/>
              </w:rPr>
              <w:t>Check?</w:t>
            </w:r>
          </w:p>
        </w:tc>
        <w:tc>
          <w:tcPr>
            <w:tcW w:w="8074" w:type="dxa"/>
          </w:tcPr>
          <w:p w:rsidR="005E4381" w:rsidRPr="005E4381" w:rsidRDefault="005E4381" w:rsidP="005E4381">
            <w:pPr>
              <w:rPr>
                <w:b/>
              </w:rPr>
            </w:pPr>
            <w:r w:rsidRPr="005E4381">
              <w:rPr>
                <w:b/>
              </w:rPr>
              <w:t>Taak</w:t>
            </w:r>
          </w:p>
        </w:tc>
      </w:tr>
      <w:tr w:rsidR="005E4381" w:rsidTr="005E4381">
        <w:tc>
          <w:tcPr>
            <w:tcW w:w="988" w:type="dxa"/>
          </w:tcPr>
          <w:p w:rsidR="005E4381" w:rsidRDefault="005E4381" w:rsidP="000C38DD">
            <w:pPr>
              <w:jc w:val="center"/>
            </w:pPr>
          </w:p>
        </w:tc>
        <w:tc>
          <w:tcPr>
            <w:tcW w:w="8074" w:type="dxa"/>
          </w:tcPr>
          <w:p w:rsidR="005E4381" w:rsidRDefault="005E4381" w:rsidP="005E4381">
            <w:r>
              <w:t xml:space="preserve">Alle </w:t>
            </w:r>
            <w:proofErr w:type="spellStart"/>
            <w:r>
              <w:t>style</w:t>
            </w:r>
            <w:proofErr w:type="spellEnd"/>
            <w:r>
              <w:t xml:space="preserve"> in 1 </w:t>
            </w:r>
            <w:proofErr w:type="spellStart"/>
            <w:r>
              <w:t>css</w:t>
            </w:r>
            <w:proofErr w:type="spellEnd"/>
            <w:r>
              <w:t xml:space="preserve"> bestand zetten</w:t>
            </w:r>
          </w:p>
        </w:tc>
      </w:tr>
      <w:tr w:rsidR="005E4381" w:rsidTr="005E4381">
        <w:tc>
          <w:tcPr>
            <w:tcW w:w="988" w:type="dxa"/>
          </w:tcPr>
          <w:p w:rsidR="005E4381" w:rsidRDefault="005E4381" w:rsidP="000C38DD">
            <w:pPr>
              <w:jc w:val="center"/>
            </w:pPr>
          </w:p>
        </w:tc>
        <w:tc>
          <w:tcPr>
            <w:tcW w:w="8074" w:type="dxa"/>
          </w:tcPr>
          <w:p w:rsidR="005E4381" w:rsidRDefault="005E4381" w:rsidP="005E4381">
            <w:r>
              <w:t>Plaatjes al de juiste grootte geven via fotoverkleinen.nl</w:t>
            </w:r>
          </w:p>
        </w:tc>
      </w:tr>
      <w:tr w:rsidR="005E4381" w:rsidTr="005E4381">
        <w:tc>
          <w:tcPr>
            <w:tcW w:w="988" w:type="dxa"/>
          </w:tcPr>
          <w:p w:rsidR="005E4381" w:rsidRDefault="005E4381" w:rsidP="000C38DD">
            <w:pPr>
              <w:jc w:val="center"/>
            </w:pPr>
          </w:p>
        </w:tc>
        <w:tc>
          <w:tcPr>
            <w:tcW w:w="8074" w:type="dxa"/>
          </w:tcPr>
          <w:p w:rsidR="008D5448" w:rsidRDefault="005E4381" w:rsidP="005E4381">
            <w:r>
              <w:t>Style goed ordenen</w:t>
            </w:r>
          </w:p>
        </w:tc>
      </w:tr>
      <w:tr w:rsidR="008D5448" w:rsidTr="005E4381">
        <w:tc>
          <w:tcPr>
            <w:tcW w:w="988" w:type="dxa"/>
          </w:tcPr>
          <w:p w:rsidR="008D5448" w:rsidRDefault="000C38DD" w:rsidP="000C38DD">
            <w:pPr>
              <w:jc w:val="center"/>
            </w:pPr>
            <w:r>
              <w:t>X</w:t>
            </w:r>
          </w:p>
        </w:tc>
        <w:tc>
          <w:tcPr>
            <w:tcW w:w="8074" w:type="dxa"/>
          </w:tcPr>
          <w:p w:rsidR="008D5448" w:rsidRDefault="009A1C4F" w:rsidP="005E4381">
            <w:r>
              <w:t>Padding bovenkant titel</w:t>
            </w:r>
          </w:p>
        </w:tc>
      </w:tr>
      <w:tr w:rsidR="009A1C4F" w:rsidTr="005E4381">
        <w:tc>
          <w:tcPr>
            <w:tcW w:w="988" w:type="dxa"/>
          </w:tcPr>
          <w:p w:rsidR="009A1C4F" w:rsidRDefault="009A1C4F" w:rsidP="000C38DD">
            <w:pPr>
              <w:jc w:val="center"/>
            </w:pPr>
          </w:p>
        </w:tc>
        <w:tc>
          <w:tcPr>
            <w:tcW w:w="8074" w:type="dxa"/>
          </w:tcPr>
          <w:p w:rsidR="009A1C4F" w:rsidRDefault="009A1C4F" w:rsidP="005E4381">
            <w:r>
              <w:t>Witte achtergrond</w:t>
            </w:r>
          </w:p>
        </w:tc>
      </w:tr>
      <w:tr w:rsidR="000C38DD" w:rsidTr="005E4381">
        <w:tc>
          <w:tcPr>
            <w:tcW w:w="988" w:type="dxa"/>
          </w:tcPr>
          <w:p w:rsidR="000C38DD" w:rsidRDefault="000C38DD" w:rsidP="000C38DD">
            <w:pPr>
              <w:jc w:val="center"/>
            </w:pPr>
            <w:r>
              <w:t>X</w:t>
            </w:r>
          </w:p>
        </w:tc>
        <w:tc>
          <w:tcPr>
            <w:tcW w:w="8074" w:type="dxa"/>
          </w:tcPr>
          <w:p w:rsidR="000C38DD" w:rsidRDefault="000C38DD" w:rsidP="005E4381">
            <w:r>
              <w:t>Tekst wat duidelijker laten uitspringen</w:t>
            </w:r>
          </w:p>
        </w:tc>
      </w:tr>
    </w:tbl>
    <w:p w:rsidR="005E4381" w:rsidRPr="005E4381" w:rsidRDefault="005E4381" w:rsidP="005E4381">
      <w:bookmarkStart w:id="0" w:name="_GoBack"/>
      <w:bookmarkEnd w:id="0"/>
    </w:p>
    <w:sectPr w:rsidR="005E4381" w:rsidRPr="005E4381" w:rsidSect="002E039B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54A" w:rsidRDefault="0070454A" w:rsidP="008156C5">
      <w:pPr>
        <w:spacing w:after="0" w:line="240" w:lineRule="auto"/>
      </w:pPr>
      <w:r>
        <w:separator/>
      </w:r>
    </w:p>
  </w:endnote>
  <w:endnote w:type="continuationSeparator" w:id="0">
    <w:p w:rsidR="0070454A" w:rsidRDefault="0070454A" w:rsidP="0081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3617198"/>
      <w:docPartObj>
        <w:docPartGallery w:val="Page Numbers (Bottom of Page)"/>
        <w:docPartUnique/>
      </w:docPartObj>
    </w:sdtPr>
    <w:sdtEndPr/>
    <w:sdtContent>
      <w:p w:rsidR="002E039B" w:rsidRDefault="002E039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38DD">
          <w:rPr>
            <w:noProof/>
          </w:rPr>
          <w:t>3</w:t>
        </w:r>
        <w:r>
          <w:fldChar w:fldCharType="end"/>
        </w:r>
      </w:p>
    </w:sdtContent>
  </w:sdt>
  <w:p w:rsidR="002E039B" w:rsidRDefault="002E039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54A" w:rsidRDefault="0070454A" w:rsidP="008156C5">
      <w:pPr>
        <w:spacing w:after="0" w:line="240" w:lineRule="auto"/>
      </w:pPr>
      <w:r>
        <w:separator/>
      </w:r>
    </w:p>
  </w:footnote>
  <w:footnote w:type="continuationSeparator" w:id="0">
    <w:p w:rsidR="0070454A" w:rsidRDefault="0070454A" w:rsidP="00815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9622A"/>
    <w:multiLevelType w:val="hybridMultilevel"/>
    <w:tmpl w:val="32F668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381"/>
    <w:rsid w:val="000C38DD"/>
    <w:rsid w:val="002E039B"/>
    <w:rsid w:val="004D74A8"/>
    <w:rsid w:val="005E4381"/>
    <w:rsid w:val="0070454A"/>
    <w:rsid w:val="008156C5"/>
    <w:rsid w:val="008D5448"/>
    <w:rsid w:val="009A1C4F"/>
    <w:rsid w:val="00BE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F28E2-0029-42C5-BCDF-BC875876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156C5"/>
  </w:style>
  <w:style w:type="paragraph" w:styleId="Kop1">
    <w:name w:val="heading 1"/>
    <w:basedOn w:val="Standaard"/>
    <w:next w:val="Standaard"/>
    <w:link w:val="Kop1Char"/>
    <w:uiPriority w:val="9"/>
    <w:qFormat/>
    <w:rsid w:val="00815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5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156C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15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156C5"/>
  </w:style>
  <w:style w:type="paragraph" w:styleId="Voettekst">
    <w:name w:val="footer"/>
    <w:basedOn w:val="Standaard"/>
    <w:link w:val="VoettekstChar"/>
    <w:uiPriority w:val="99"/>
    <w:unhideWhenUsed/>
    <w:rsid w:val="00815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156C5"/>
  </w:style>
  <w:style w:type="paragraph" w:styleId="Kopvaninhoudsopgave">
    <w:name w:val="TOC Heading"/>
    <w:basedOn w:val="Kop1"/>
    <w:next w:val="Standaard"/>
    <w:uiPriority w:val="39"/>
    <w:unhideWhenUsed/>
    <w:qFormat/>
    <w:rsid w:val="008156C5"/>
    <w:pPr>
      <w:outlineLvl w:val="9"/>
    </w:pPr>
    <w:rPr>
      <w:lang w:eastAsia="nl-NL"/>
    </w:rPr>
  </w:style>
  <w:style w:type="table" w:styleId="Tabelraster">
    <w:name w:val="Table Grid"/>
    <w:basedOn w:val="Standaardtabel"/>
    <w:uiPriority w:val="39"/>
    <w:rsid w:val="005E4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en\Documents\GitHub\Planning-PC4U-Website-MED1\Documentatie\Sjabloon-documentatie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889D6-12BF-420A-BA7D-03FFC2157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Sjabloon-documentatie.dotm</Template>
  <TotalTime>105</TotalTime>
  <Pages>3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2</cp:revision>
  <dcterms:created xsi:type="dcterms:W3CDTF">2015-01-21T12:28:00Z</dcterms:created>
  <dcterms:modified xsi:type="dcterms:W3CDTF">2015-01-21T14:13:00Z</dcterms:modified>
</cp:coreProperties>
</file>