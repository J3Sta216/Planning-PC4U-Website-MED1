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Planning-PC4U-Website-MED1</w:t>
      </w:r>
    </w:p>
    <w:p w:rsidR="008156C5" w:rsidRDefault="00B52766"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Project documentatie</w:t>
      </w:r>
    </w:p>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p>
    <w:p w:rsidR="008156C5" w:rsidRDefault="008156C5" w:rsidP="008156C5">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center"/>
      </w:pPr>
    </w:p>
    <w:p w:rsidR="008156C5" w:rsidRDefault="008156C5" w:rsidP="008156C5">
      <w:pPr>
        <w:jc w:val="right"/>
      </w:pPr>
      <w:r>
        <w:t xml:space="preserve">Groepsleden: Jeroen Stamkot &amp; Damian </w:t>
      </w:r>
      <w:proofErr w:type="spellStart"/>
      <w:r>
        <w:t>Leijten</w:t>
      </w:r>
      <w:proofErr w:type="spellEnd"/>
    </w:p>
    <w:p w:rsidR="008156C5" w:rsidRDefault="008156C5" w:rsidP="00B52766">
      <w:pPr>
        <w:jc w:val="right"/>
      </w:pPr>
      <w:r>
        <w:t>RIO4-MED1E</w:t>
      </w:r>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bookmarkStart w:id="0" w:name="_GoBack"/>
          <w:bookmarkEnd w:id="0"/>
        </w:p>
        <w:p w:rsidR="00323C4C" w:rsidRDefault="008156C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5990252" w:history="1">
            <w:r w:rsidR="00323C4C" w:rsidRPr="00263CCD">
              <w:rPr>
                <w:rStyle w:val="Hyperlink"/>
                <w:noProof/>
              </w:rPr>
              <w:t>Vragenlijst</w:t>
            </w:r>
            <w:r w:rsidR="00323C4C">
              <w:rPr>
                <w:noProof/>
                <w:webHidden/>
              </w:rPr>
              <w:tab/>
            </w:r>
            <w:r w:rsidR="00323C4C">
              <w:rPr>
                <w:noProof/>
                <w:webHidden/>
              </w:rPr>
              <w:fldChar w:fldCharType="begin"/>
            </w:r>
            <w:r w:rsidR="00323C4C">
              <w:rPr>
                <w:noProof/>
                <w:webHidden/>
              </w:rPr>
              <w:instrText xml:space="preserve"> PAGEREF _Toc405990252 \h </w:instrText>
            </w:r>
            <w:r w:rsidR="00323C4C">
              <w:rPr>
                <w:noProof/>
                <w:webHidden/>
              </w:rPr>
            </w:r>
            <w:r w:rsidR="00323C4C">
              <w:rPr>
                <w:noProof/>
                <w:webHidden/>
              </w:rPr>
              <w:fldChar w:fldCharType="separate"/>
            </w:r>
            <w:r w:rsidR="00323C4C">
              <w:rPr>
                <w:noProof/>
                <w:webHidden/>
              </w:rPr>
              <w:t>3</w:t>
            </w:r>
            <w:r w:rsidR="00323C4C">
              <w:rPr>
                <w:noProof/>
                <w:webHidden/>
              </w:rPr>
              <w:fldChar w:fldCharType="end"/>
            </w:r>
          </w:hyperlink>
        </w:p>
        <w:p w:rsidR="00323C4C" w:rsidRDefault="00323C4C">
          <w:pPr>
            <w:pStyle w:val="Inhopg1"/>
            <w:tabs>
              <w:tab w:val="right" w:leader="dot" w:pos="9062"/>
            </w:tabs>
            <w:rPr>
              <w:rFonts w:eastAsiaTheme="minorEastAsia"/>
              <w:noProof/>
              <w:lang w:eastAsia="nl-NL"/>
            </w:rPr>
          </w:pPr>
          <w:hyperlink w:anchor="_Toc405990253" w:history="1">
            <w:r w:rsidRPr="00263CCD">
              <w:rPr>
                <w:rStyle w:val="Hyperlink"/>
                <w:noProof/>
              </w:rPr>
              <w:t>Beschrijving en haalbaarheid</w:t>
            </w:r>
            <w:r>
              <w:rPr>
                <w:noProof/>
                <w:webHidden/>
              </w:rPr>
              <w:tab/>
            </w:r>
            <w:r>
              <w:rPr>
                <w:noProof/>
                <w:webHidden/>
              </w:rPr>
              <w:fldChar w:fldCharType="begin"/>
            </w:r>
            <w:r>
              <w:rPr>
                <w:noProof/>
                <w:webHidden/>
              </w:rPr>
              <w:instrText xml:space="preserve"> PAGEREF _Toc405990253 \h </w:instrText>
            </w:r>
            <w:r>
              <w:rPr>
                <w:noProof/>
                <w:webHidden/>
              </w:rPr>
            </w:r>
            <w:r>
              <w:rPr>
                <w:noProof/>
                <w:webHidden/>
              </w:rPr>
              <w:fldChar w:fldCharType="separate"/>
            </w:r>
            <w:r>
              <w:rPr>
                <w:noProof/>
                <w:webHidden/>
              </w:rPr>
              <w:t>4</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54" w:history="1">
            <w:r w:rsidRPr="00263CCD">
              <w:rPr>
                <w:rStyle w:val="Hyperlink"/>
                <w:noProof/>
              </w:rPr>
              <w:t>Beschrijving van projectopdracht</w:t>
            </w:r>
            <w:r>
              <w:rPr>
                <w:noProof/>
                <w:webHidden/>
              </w:rPr>
              <w:tab/>
            </w:r>
            <w:r>
              <w:rPr>
                <w:noProof/>
                <w:webHidden/>
              </w:rPr>
              <w:fldChar w:fldCharType="begin"/>
            </w:r>
            <w:r>
              <w:rPr>
                <w:noProof/>
                <w:webHidden/>
              </w:rPr>
              <w:instrText xml:space="preserve"> PAGEREF _Toc405990254 \h </w:instrText>
            </w:r>
            <w:r>
              <w:rPr>
                <w:noProof/>
                <w:webHidden/>
              </w:rPr>
            </w:r>
            <w:r>
              <w:rPr>
                <w:noProof/>
                <w:webHidden/>
              </w:rPr>
              <w:fldChar w:fldCharType="separate"/>
            </w:r>
            <w:r>
              <w:rPr>
                <w:noProof/>
                <w:webHidden/>
              </w:rPr>
              <w:t>4</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55" w:history="1">
            <w:r w:rsidRPr="00263CCD">
              <w:rPr>
                <w:rStyle w:val="Hyperlink"/>
                <w:noProof/>
              </w:rPr>
              <w:t>Haalbaarheid project</w:t>
            </w:r>
            <w:r>
              <w:rPr>
                <w:noProof/>
                <w:webHidden/>
              </w:rPr>
              <w:tab/>
            </w:r>
            <w:r>
              <w:rPr>
                <w:noProof/>
                <w:webHidden/>
              </w:rPr>
              <w:fldChar w:fldCharType="begin"/>
            </w:r>
            <w:r>
              <w:rPr>
                <w:noProof/>
                <w:webHidden/>
              </w:rPr>
              <w:instrText xml:space="preserve"> PAGEREF _Toc405990255 \h </w:instrText>
            </w:r>
            <w:r>
              <w:rPr>
                <w:noProof/>
                <w:webHidden/>
              </w:rPr>
            </w:r>
            <w:r>
              <w:rPr>
                <w:noProof/>
                <w:webHidden/>
              </w:rPr>
              <w:fldChar w:fldCharType="separate"/>
            </w:r>
            <w:r>
              <w:rPr>
                <w:noProof/>
                <w:webHidden/>
              </w:rPr>
              <w:t>4</w:t>
            </w:r>
            <w:r>
              <w:rPr>
                <w:noProof/>
                <w:webHidden/>
              </w:rPr>
              <w:fldChar w:fldCharType="end"/>
            </w:r>
          </w:hyperlink>
        </w:p>
        <w:p w:rsidR="00323C4C" w:rsidRDefault="00323C4C">
          <w:pPr>
            <w:pStyle w:val="Inhopg1"/>
            <w:tabs>
              <w:tab w:val="right" w:leader="dot" w:pos="9062"/>
            </w:tabs>
            <w:rPr>
              <w:rFonts w:eastAsiaTheme="minorEastAsia"/>
              <w:noProof/>
              <w:lang w:eastAsia="nl-NL"/>
            </w:rPr>
          </w:pPr>
          <w:hyperlink w:anchor="_Toc405990256" w:history="1">
            <w:r w:rsidRPr="00263CCD">
              <w:rPr>
                <w:rStyle w:val="Hyperlink"/>
                <w:noProof/>
              </w:rPr>
              <w:t>Samenwerkingscontract</w:t>
            </w:r>
            <w:r>
              <w:rPr>
                <w:noProof/>
                <w:webHidden/>
              </w:rPr>
              <w:tab/>
            </w:r>
            <w:r>
              <w:rPr>
                <w:noProof/>
                <w:webHidden/>
              </w:rPr>
              <w:fldChar w:fldCharType="begin"/>
            </w:r>
            <w:r>
              <w:rPr>
                <w:noProof/>
                <w:webHidden/>
              </w:rPr>
              <w:instrText xml:space="preserve"> PAGEREF _Toc405990256 \h </w:instrText>
            </w:r>
            <w:r>
              <w:rPr>
                <w:noProof/>
                <w:webHidden/>
              </w:rPr>
            </w:r>
            <w:r>
              <w:rPr>
                <w:noProof/>
                <w:webHidden/>
              </w:rPr>
              <w:fldChar w:fldCharType="separate"/>
            </w:r>
            <w:r>
              <w:rPr>
                <w:noProof/>
                <w:webHidden/>
              </w:rPr>
              <w:t>5</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57" w:history="1">
            <w:r w:rsidRPr="00263CCD">
              <w:rPr>
                <w:rStyle w:val="Hyperlink"/>
                <w:noProof/>
              </w:rPr>
              <w:t>Afspraken:</w:t>
            </w:r>
            <w:r>
              <w:rPr>
                <w:noProof/>
                <w:webHidden/>
              </w:rPr>
              <w:tab/>
            </w:r>
            <w:r>
              <w:rPr>
                <w:noProof/>
                <w:webHidden/>
              </w:rPr>
              <w:fldChar w:fldCharType="begin"/>
            </w:r>
            <w:r>
              <w:rPr>
                <w:noProof/>
                <w:webHidden/>
              </w:rPr>
              <w:instrText xml:space="preserve"> PAGEREF _Toc405990257 \h </w:instrText>
            </w:r>
            <w:r>
              <w:rPr>
                <w:noProof/>
                <w:webHidden/>
              </w:rPr>
            </w:r>
            <w:r>
              <w:rPr>
                <w:noProof/>
                <w:webHidden/>
              </w:rPr>
              <w:fldChar w:fldCharType="separate"/>
            </w:r>
            <w:r>
              <w:rPr>
                <w:noProof/>
                <w:webHidden/>
              </w:rPr>
              <w:t>5</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58" w:history="1">
            <w:r w:rsidRPr="00263CCD">
              <w:rPr>
                <w:rStyle w:val="Hyperlink"/>
                <w:noProof/>
              </w:rPr>
              <w:t>Contactgegevens:</w:t>
            </w:r>
            <w:r>
              <w:rPr>
                <w:noProof/>
                <w:webHidden/>
              </w:rPr>
              <w:tab/>
            </w:r>
            <w:r>
              <w:rPr>
                <w:noProof/>
                <w:webHidden/>
              </w:rPr>
              <w:fldChar w:fldCharType="begin"/>
            </w:r>
            <w:r>
              <w:rPr>
                <w:noProof/>
                <w:webHidden/>
              </w:rPr>
              <w:instrText xml:space="preserve"> PAGEREF _Toc405990258 \h </w:instrText>
            </w:r>
            <w:r>
              <w:rPr>
                <w:noProof/>
                <w:webHidden/>
              </w:rPr>
            </w:r>
            <w:r>
              <w:rPr>
                <w:noProof/>
                <w:webHidden/>
              </w:rPr>
              <w:fldChar w:fldCharType="separate"/>
            </w:r>
            <w:r>
              <w:rPr>
                <w:noProof/>
                <w:webHidden/>
              </w:rPr>
              <w:t>5</w:t>
            </w:r>
            <w:r>
              <w:rPr>
                <w:noProof/>
                <w:webHidden/>
              </w:rPr>
              <w:fldChar w:fldCharType="end"/>
            </w:r>
          </w:hyperlink>
        </w:p>
        <w:p w:rsidR="00323C4C" w:rsidRDefault="00323C4C">
          <w:pPr>
            <w:pStyle w:val="Inhopg1"/>
            <w:tabs>
              <w:tab w:val="right" w:leader="dot" w:pos="9062"/>
            </w:tabs>
            <w:rPr>
              <w:rFonts w:eastAsiaTheme="minorEastAsia"/>
              <w:noProof/>
              <w:lang w:eastAsia="nl-NL"/>
            </w:rPr>
          </w:pPr>
          <w:hyperlink w:anchor="_Toc405990259" w:history="1">
            <w:r w:rsidRPr="00263CCD">
              <w:rPr>
                <w:rStyle w:val="Hyperlink"/>
                <w:noProof/>
              </w:rPr>
              <w:t>Plan van aanpak</w:t>
            </w:r>
            <w:r>
              <w:rPr>
                <w:noProof/>
                <w:webHidden/>
              </w:rPr>
              <w:tab/>
            </w:r>
            <w:r>
              <w:rPr>
                <w:noProof/>
                <w:webHidden/>
              </w:rPr>
              <w:fldChar w:fldCharType="begin"/>
            </w:r>
            <w:r>
              <w:rPr>
                <w:noProof/>
                <w:webHidden/>
              </w:rPr>
              <w:instrText xml:space="preserve"> PAGEREF _Toc405990259 \h </w:instrText>
            </w:r>
            <w:r>
              <w:rPr>
                <w:noProof/>
                <w:webHidden/>
              </w:rPr>
            </w:r>
            <w:r>
              <w:rPr>
                <w:noProof/>
                <w:webHidden/>
              </w:rPr>
              <w:fldChar w:fldCharType="separate"/>
            </w:r>
            <w:r>
              <w:rPr>
                <w:noProof/>
                <w:webHidden/>
              </w:rPr>
              <w:t>6</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0" w:history="1">
            <w:r w:rsidRPr="00263CCD">
              <w:rPr>
                <w:rStyle w:val="Hyperlink"/>
                <w:noProof/>
              </w:rPr>
              <w:t>1. Achtergronden</w:t>
            </w:r>
            <w:r>
              <w:rPr>
                <w:noProof/>
                <w:webHidden/>
              </w:rPr>
              <w:tab/>
            </w:r>
            <w:r>
              <w:rPr>
                <w:noProof/>
                <w:webHidden/>
              </w:rPr>
              <w:fldChar w:fldCharType="begin"/>
            </w:r>
            <w:r>
              <w:rPr>
                <w:noProof/>
                <w:webHidden/>
              </w:rPr>
              <w:instrText xml:space="preserve"> PAGEREF _Toc405990260 \h </w:instrText>
            </w:r>
            <w:r>
              <w:rPr>
                <w:noProof/>
                <w:webHidden/>
              </w:rPr>
            </w:r>
            <w:r>
              <w:rPr>
                <w:noProof/>
                <w:webHidden/>
              </w:rPr>
              <w:fldChar w:fldCharType="separate"/>
            </w:r>
            <w:r>
              <w:rPr>
                <w:noProof/>
                <w:webHidden/>
              </w:rPr>
              <w:t>6</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1" w:history="1">
            <w:r w:rsidRPr="00263CCD">
              <w:rPr>
                <w:rStyle w:val="Hyperlink"/>
                <w:noProof/>
              </w:rPr>
              <w:t>2. Doelstellingen</w:t>
            </w:r>
            <w:r>
              <w:rPr>
                <w:noProof/>
                <w:webHidden/>
              </w:rPr>
              <w:tab/>
            </w:r>
            <w:r>
              <w:rPr>
                <w:noProof/>
                <w:webHidden/>
              </w:rPr>
              <w:fldChar w:fldCharType="begin"/>
            </w:r>
            <w:r>
              <w:rPr>
                <w:noProof/>
                <w:webHidden/>
              </w:rPr>
              <w:instrText xml:space="preserve"> PAGEREF _Toc405990261 \h </w:instrText>
            </w:r>
            <w:r>
              <w:rPr>
                <w:noProof/>
                <w:webHidden/>
              </w:rPr>
            </w:r>
            <w:r>
              <w:rPr>
                <w:noProof/>
                <w:webHidden/>
              </w:rPr>
              <w:fldChar w:fldCharType="separate"/>
            </w:r>
            <w:r>
              <w:rPr>
                <w:noProof/>
                <w:webHidden/>
              </w:rPr>
              <w:t>6</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2" w:history="1">
            <w:r w:rsidRPr="00263CCD">
              <w:rPr>
                <w:rStyle w:val="Hyperlink"/>
                <w:noProof/>
              </w:rPr>
              <w:t>3. Projectopdrachten</w:t>
            </w:r>
            <w:r>
              <w:rPr>
                <w:noProof/>
                <w:webHidden/>
              </w:rPr>
              <w:tab/>
            </w:r>
            <w:r>
              <w:rPr>
                <w:noProof/>
                <w:webHidden/>
              </w:rPr>
              <w:fldChar w:fldCharType="begin"/>
            </w:r>
            <w:r>
              <w:rPr>
                <w:noProof/>
                <w:webHidden/>
              </w:rPr>
              <w:instrText xml:space="preserve"> PAGEREF _Toc405990262 \h </w:instrText>
            </w:r>
            <w:r>
              <w:rPr>
                <w:noProof/>
                <w:webHidden/>
              </w:rPr>
            </w:r>
            <w:r>
              <w:rPr>
                <w:noProof/>
                <w:webHidden/>
              </w:rPr>
              <w:fldChar w:fldCharType="separate"/>
            </w:r>
            <w:r>
              <w:rPr>
                <w:noProof/>
                <w:webHidden/>
              </w:rPr>
              <w:t>6</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3" w:history="1">
            <w:r w:rsidRPr="00263CCD">
              <w:rPr>
                <w:rStyle w:val="Hyperlink"/>
                <w:noProof/>
              </w:rPr>
              <w:t>4. Projectactiviteiten</w:t>
            </w:r>
            <w:r>
              <w:rPr>
                <w:noProof/>
                <w:webHidden/>
              </w:rPr>
              <w:tab/>
            </w:r>
            <w:r>
              <w:rPr>
                <w:noProof/>
                <w:webHidden/>
              </w:rPr>
              <w:fldChar w:fldCharType="begin"/>
            </w:r>
            <w:r>
              <w:rPr>
                <w:noProof/>
                <w:webHidden/>
              </w:rPr>
              <w:instrText xml:space="preserve"> PAGEREF _Toc405990263 \h </w:instrText>
            </w:r>
            <w:r>
              <w:rPr>
                <w:noProof/>
                <w:webHidden/>
              </w:rPr>
            </w:r>
            <w:r>
              <w:rPr>
                <w:noProof/>
                <w:webHidden/>
              </w:rPr>
              <w:fldChar w:fldCharType="separate"/>
            </w:r>
            <w:r>
              <w:rPr>
                <w:noProof/>
                <w:webHidden/>
              </w:rPr>
              <w:t>7</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4" w:history="1">
            <w:r w:rsidRPr="00263CCD">
              <w:rPr>
                <w:rStyle w:val="Hyperlink"/>
                <w:noProof/>
              </w:rPr>
              <w:t>5. Projectgrenzen</w:t>
            </w:r>
            <w:r>
              <w:rPr>
                <w:noProof/>
                <w:webHidden/>
              </w:rPr>
              <w:tab/>
            </w:r>
            <w:r>
              <w:rPr>
                <w:noProof/>
                <w:webHidden/>
              </w:rPr>
              <w:fldChar w:fldCharType="begin"/>
            </w:r>
            <w:r>
              <w:rPr>
                <w:noProof/>
                <w:webHidden/>
              </w:rPr>
              <w:instrText xml:space="preserve"> PAGEREF _Toc405990264 \h </w:instrText>
            </w:r>
            <w:r>
              <w:rPr>
                <w:noProof/>
                <w:webHidden/>
              </w:rPr>
            </w:r>
            <w:r>
              <w:rPr>
                <w:noProof/>
                <w:webHidden/>
              </w:rPr>
              <w:fldChar w:fldCharType="separate"/>
            </w:r>
            <w:r>
              <w:rPr>
                <w:noProof/>
                <w:webHidden/>
              </w:rPr>
              <w:t>8</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5" w:history="1">
            <w:r w:rsidRPr="00263CCD">
              <w:rPr>
                <w:rStyle w:val="Hyperlink"/>
                <w:noProof/>
              </w:rPr>
              <w:t>6. Producten</w:t>
            </w:r>
            <w:r>
              <w:rPr>
                <w:noProof/>
                <w:webHidden/>
              </w:rPr>
              <w:tab/>
            </w:r>
            <w:r>
              <w:rPr>
                <w:noProof/>
                <w:webHidden/>
              </w:rPr>
              <w:fldChar w:fldCharType="begin"/>
            </w:r>
            <w:r>
              <w:rPr>
                <w:noProof/>
                <w:webHidden/>
              </w:rPr>
              <w:instrText xml:space="preserve"> PAGEREF _Toc405990265 \h </w:instrText>
            </w:r>
            <w:r>
              <w:rPr>
                <w:noProof/>
                <w:webHidden/>
              </w:rPr>
            </w:r>
            <w:r>
              <w:rPr>
                <w:noProof/>
                <w:webHidden/>
              </w:rPr>
              <w:fldChar w:fldCharType="separate"/>
            </w:r>
            <w:r>
              <w:rPr>
                <w:noProof/>
                <w:webHidden/>
              </w:rPr>
              <w:t>8</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6" w:history="1">
            <w:r w:rsidRPr="00263CCD">
              <w:rPr>
                <w:rStyle w:val="Hyperlink"/>
                <w:noProof/>
              </w:rPr>
              <w:t>7. Kwaliteit</w:t>
            </w:r>
            <w:r>
              <w:rPr>
                <w:noProof/>
                <w:webHidden/>
              </w:rPr>
              <w:tab/>
            </w:r>
            <w:r>
              <w:rPr>
                <w:noProof/>
                <w:webHidden/>
              </w:rPr>
              <w:fldChar w:fldCharType="begin"/>
            </w:r>
            <w:r>
              <w:rPr>
                <w:noProof/>
                <w:webHidden/>
              </w:rPr>
              <w:instrText xml:space="preserve"> PAGEREF _Toc405990266 \h </w:instrText>
            </w:r>
            <w:r>
              <w:rPr>
                <w:noProof/>
                <w:webHidden/>
              </w:rPr>
            </w:r>
            <w:r>
              <w:rPr>
                <w:noProof/>
                <w:webHidden/>
              </w:rPr>
              <w:fldChar w:fldCharType="separate"/>
            </w:r>
            <w:r>
              <w:rPr>
                <w:noProof/>
                <w:webHidden/>
              </w:rPr>
              <w:t>8</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7" w:history="1">
            <w:r w:rsidRPr="00263CCD">
              <w:rPr>
                <w:rStyle w:val="Hyperlink"/>
                <w:noProof/>
              </w:rPr>
              <w:t>8. Projectorganisatie</w:t>
            </w:r>
            <w:r>
              <w:rPr>
                <w:noProof/>
                <w:webHidden/>
              </w:rPr>
              <w:tab/>
            </w:r>
            <w:r>
              <w:rPr>
                <w:noProof/>
                <w:webHidden/>
              </w:rPr>
              <w:fldChar w:fldCharType="begin"/>
            </w:r>
            <w:r>
              <w:rPr>
                <w:noProof/>
                <w:webHidden/>
              </w:rPr>
              <w:instrText xml:space="preserve"> PAGEREF _Toc405990267 \h </w:instrText>
            </w:r>
            <w:r>
              <w:rPr>
                <w:noProof/>
                <w:webHidden/>
              </w:rPr>
            </w:r>
            <w:r>
              <w:rPr>
                <w:noProof/>
                <w:webHidden/>
              </w:rPr>
              <w:fldChar w:fldCharType="separate"/>
            </w:r>
            <w:r>
              <w:rPr>
                <w:noProof/>
                <w:webHidden/>
              </w:rPr>
              <w:t>9</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8" w:history="1">
            <w:r w:rsidRPr="00263CCD">
              <w:rPr>
                <w:rStyle w:val="Hyperlink"/>
                <w:noProof/>
              </w:rPr>
              <w:t>9. Planning</w:t>
            </w:r>
            <w:r>
              <w:rPr>
                <w:noProof/>
                <w:webHidden/>
              </w:rPr>
              <w:tab/>
            </w:r>
            <w:r>
              <w:rPr>
                <w:noProof/>
                <w:webHidden/>
              </w:rPr>
              <w:fldChar w:fldCharType="begin"/>
            </w:r>
            <w:r>
              <w:rPr>
                <w:noProof/>
                <w:webHidden/>
              </w:rPr>
              <w:instrText xml:space="preserve"> PAGEREF _Toc405990268 \h </w:instrText>
            </w:r>
            <w:r>
              <w:rPr>
                <w:noProof/>
                <w:webHidden/>
              </w:rPr>
            </w:r>
            <w:r>
              <w:rPr>
                <w:noProof/>
                <w:webHidden/>
              </w:rPr>
              <w:fldChar w:fldCharType="separate"/>
            </w:r>
            <w:r>
              <w:rPr>
                <w:noProof/>
                <w:webHidden/>
              </w:rPr>
              <w:t>9</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69" w:history="1">
            <w:r w:rsidRPr="00263CCD">
              <w:rPr>
                <w:rStyle w:val="Hyperlink"/>
                <w:noProof/>
              </w:rPr>
              <w:t>10. Risico’s</w:t>
            </w:r>
            <w:r>
              <w:rPr>
                <w:noProof/>
                <w:webHidden/>
              </w:rPr>
              <w:tab/>
            </w:r>
            <w:r>
              <w:rPr>
                <w:noProof/>
                <w:webHidden/>
              </w:rPr>
              <w:fldChar w:fldCharType="begin"/>
            </w:r>
            <w:r>
              <w:rPr>
                <w:noProof/>
                <w:webHidden/>
              </w:rPr>
              <w:instrText xml:space="preserve"> PAGEREF _Toc405990269 \h </w:instrText>
            </w:r>
            <w:r>
              <w:rPr>
                <w:noProof/>
                <w:webHidden/>
              </w:rPr>
            </w:r>
            <w:r>
              <w:rPr>
                <w:noProof/>
                <w:webHidden/>
              </w:rPr>
              <w:fldChar w:fldCharType="separate"/>
            </w:r>
            <w:r>
              <w:rPr>
                <w:noProof/>
                <w:webHidden/>
              </w:rPr>
              <w:t>11</w:t>
            </w:r>
            <w:r>
              <w:rPr>
                <w:noProof/>
                <w:webHidden/>
              </w:rPr>
              <w:fldChar w:fldCharType="end"/>
            </w:r>
          </w:hyperlink>
        </w:p>
        <w:p w:rsidR="00323C4C" w:rsidRDefault="00323C4C">
          <w:pPr>
            <w:pStyle w:val="Inhopg1"/>
            <w:tabs>
              <w:tab w:val="right" w:leader="dot" w:pos="9062"/>
            </w:tabs>
            <w:rPr>
              <w:rFonts w:eastAsiaTheme="minorEastAsia"/>
              <w:noProof/>
              <w:lang w:eastAsia="nl-NL"/>
            </w:rPr>
          </w:pPr>
          <w:hyperlink w:anchor="_Toc405990270" w:history="1">
            <w:r w:rsidRPr="00263CCD">
              <w:rPr>
                <w:rStyle w:val="Hyperlink"/>
                <w:noProof/>
              </w:rPr>
              <w:t>Technische ontwerp</w:t>
            </w:r>
            <w:r>
              <w:rPr>
                <w:noProof/>
                <w:webHidden/>
              </w:rPr>
              <w:tab/>
            </w:r>
            <w:r>
              <w:rPr>
                <w:noProof/>
                <w:webHidden/>
              </w:rPr>
              <w:fldChar w:fldCharType="begin"/>
            </w:r>
            <w:r>
              <w:rPr>
                <w:noProof/>
                <w:webHidden/>
              </w:rPr>
              <w:instrText xml:space="preserve"> PAGEREF _Toc405990270 \h </w:instrText>
            </w:r>
            <w:r>
              <w:rPr>
                <w:noProof/>
                <w:webHidden/>
              </w:rPr>
            </w:r>
            <w:r>
              <w:rPr>
                <w:noProof/>
                <w:webHidden/>
              </w:rPr>
              <w:fldChar w:fldCharType="separate"/>
            </w:r>
            <w:r>
              <w:rPr>
                <w:noProof/>
                <w:webHidden/>
              </w:rPr>
              <w:t>12</w:t>
            </w:r>
            <w:r>
              <w:rPr>
                <w:noProof/>
                <w:webHidden/>
              </w:rPr>
              <w:fldChar w:fldCharType="end"/>
            </w:r>
          </w:hyperlink>
        </w:p>
        <w:p w:rsidR="00323C4C" w:rsidRDefault="00323C4C">
          <w:pPr>
            <w:pStyle w:val="Inhopg1"/>
            <w:tabs>
              <w:tab w:val="right" w:leader="dot" w:pos="9062"/>
            </w:tabs>
            <w:rPr>
              <w:rFonts w:eastAsiaTheme="minorEastAsia"/>
              <w:noProof/>
              <w:lang w:eastAsia="nl-NL"/>
            </w:rPr>
          </w:pPr>
          <w:hyperlink w:anchor="_Toc405990271" w:history="1">
            <w:r w:rsidRPr="00263CCD">
              <w:rPr>
                <w:rStyle w:val="Hyperlink"/>
                <w:noProof/>
              </w:rPr>
              <w:t>Materiaal- en middelenlijst</w:t>
            </w:r>
            <w:r>
              <w:rPr>
                <w:noProof/>
                <w:webHidden/>
              </w:rPr>
              <w:tab/>
            </w:r>
            <w:r>
              <w:rPr>
                <w:noProof/>
                <w:webHidden/>
              </w:rPr>
              <w:fldChar w:fldCharType="begin"/>
            </w:r>
            <w:r>
              <w:rPr>
                <w:noProof/>
                <w:webHidden/>
              </w:rPr>
              <w:instrText xml:space="preserve"> PAGEREF _Toc405990271 \h </w:instrText>
            </w:r>
            <w:r>
              <w:rPr>
                <w:noProof/>
                <w:webHidden/>
              </w:rPr>
            </w:r>
            <w:r>
              <w:rPr>
                <w:noProof/>
                <w:webHidden/>
              </w:rPr>
              <w:fldChar w:fldCharType="separate"/>
            </w:r>
            <w:r>
              <w:rPr>
                <w:noProof/>
                <w:webHidden/>
              </w:rPr>
              <w:t>13</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72" w:history="1">
            <w:r w:rsidRPr="00263CCD">
              <w:rPr>
                <w:rStyle w:val="Hyperlink"/>
                <w:noProof/>
              </w:rPr>
              <w:t>Materiaal</w:t>
            </w:r>
            <w:r>
              <w:rPr>
                <w:noProof/>
                <w:webHidden/>
              </w:rPr>
              <w:tab/>
            </w:r>
            <w:r>
              <w:rPr>
                <w:noProof/>
                <w:webHidden/>
              </w:rPr>
              <w:fldChar w:fldCharType="begin"/>
            </w:r>
            <w:r>
              <w:rPr>
                <w:noProof/>
                <w:webHidden/>
              </w:rPr>
              <w:instrText xml:space="preserve"> PAGEREF _Toc405990272 \h </w:instrText>
            </w:r>
            <w:r>
              <w:rPr>
                <w:noProof/>
                <w:webHidden/>
              </w:rPr>
            </w:r>
            <w:r>
              <w:rPr>
                <w:noProof/>
                <w:webHidden/>
              </w:rPr>
              <w:fldChar w:fldCharType="separate"/>
            </w:r>
            <w:r>
              <w:rPr>
                <w:noProof/>
                <w:webHidden/>
              </w:rPr>
              <w:t>13</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73" w:history="1">
            <w:r w:rsidRPr="00263CCD">
              <w:rPr>
                <w:rStyle w:val="Hyperlink"/>
                <w:noProof/>
              </w:rPr>
              <w:t>Middelen</w:t>
            </w:r>
            <w:r>
              <w:rPr>
                <w:noProof/>
                <w:webHidden/>
              </w:rPr>
              <w:tab/>
            </w:r>
            <w:r>
              <w:rPr>
                <w:noProof/>
                <w:webHidden/>
              </w:rPr>
              <w:fldChar w:fldCharType="begin"/>
            </w:r>
            <w:r>
              <w:rPr>
                <w:noProof/>
                <w:webHidden/>
              </w:rPr>
              <w:instrText xml:space="preserve"> PAGEREF _Toc405990273 \h </w:instrText>
            </w:r>
            <w:r>
              <w:rPr>
                <w:noProof/>
                <w:webHidden/>
              </w:rPr>
            </w:r>
            <w:r>
              <w:rPr>
                <w:noProof/>
                <w:webHidden/>
              </w:rPr>
              <w:fldChar w:fldCharType="separate"/>
            </w:r>
            <w:r>
              <w:rPr>
                <w:noProof/>
                <w:webHidden/>
              </w:rPr>
              <w:t>13</w:t>
            </w:r>
            <w:r>
              <w:rPr>
                <w:noProof/>
                <w:webHidden/>
              </w:rPr>
              <w:fldChar w:fldCharType="end"/>
            </w:r>
          </w:hyperlink>
        </w:p>
        <w:p w:rsidR="00323C4C" w:rsidRDefault="00323C4C">
          <w:pPr>
            <w:pStyle w:val="Inhopg2"/>
            <w:tabs>
              <w:tab w:val="right" w:leader="dot" w:pos="9062"/>
            </w:tabs>
            <w:rPr>
              <w:rFonts w:eastAsiaTheme="minorEastAsia"/>
              <w:noProof/>
              <w:lang w:eastAsia="nl-NL"/>
            </w:rPr>
          </w:pPr>
          <w:hyperlink w:anchor="_Toc405990274" w:history="1">
            <w:r w:rsidRPr="00263CCD">
              <w:rPr>
                <w:rStyle w:val="Hyperlink"/>
                <w:noProof/>
              </w:rPr>
              <w:t>Bijlage 1:</w:t>
            </w:r>
            <w:r>
              <w:rPr>
                <w:noProof/>
                <w:webHidden/>
              </w:rPr>
              <w:tab/>
            </w:r>
            <w:r>
              <w:rPr>
                <w:noProof/>
                <w:webHidden/>
              </w:rPr>
              <w:fldChar w:fldCharType="begin"/>
            </w:r>
            <w:r>
              <w:rPr>
                <w:noProof/>
                <w:webHidden/>
              </w:rPr>
              <w:instrText xml:space="preserve"> PAGEREF _Toc405990274 \h </w:instrText>
            </w:r>
            <w:r>
              <w:rPr>
                <w:noProof/>
                <w:webHidden/>
              </w:rPr>
            </w:r>
            <w:r>
              <w:rPr>
                <w:noProof/>
                <w:webHidden/>
              </w:rPr>
              <w:fldChar w:fldCharType="separate"/>
            </w:r>
            <w:r>
              <w:rPr>
                <w:noProof/>
                <w:webHidden/>
              </w:rPr>
              <w:t>14</w:t>
            </w:r>
            <w:r>
              <w:rPr>
                <w:noProof/>
                <w:webHidden/>
              </w:rPr>
              <w:fldChar w:fldCharType="end"/>
            </w:r>
          </w:hyperlink>
        </w:p>
        <w:p w:rsidR="008156C5" w:rsidRDefault="008156C5">
          <w:r>
            <w:rPr>
              <w:b/>
              <w:bCs/>
            </w:rPr>
            <w:fldChar w:fldCharType="end"/>
          </w:r>
        </w:p>
      </w:sdtContent>
    </w:sdt>
    <w:p w:rsidR="004D74A8" w:rsidRDefault="004D74A8"/>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rsidP="00B52766">
      <w:pPr>
        <w:pStyle w:val="Kop1"/>
      </w:pPr>
      <w:bookmarkStart w:id="1" w:name="_Toc404172270"/>
      <w:bookmarkStart w:id="2" w:name="_Toc405990252"/>
      <w:r w:rsidRPr="00C9110F">
        <w:lastRenderedPageBreak/>
        <w:t>Vragenlijst</w:t>
      </w:r>
      <w:bookmarkEnd w:id="1"/>
      <w:bookmarkEnd w:id="2"/>
    </w:p>
    <w:p w:rsidR="00B52766" w:rsidRDefault="00B52766" w:rsidP="00B52766">
      <w:pPr>
        <w:rPr>
          <w:b/>
        </w:rPr>
      </w:pPr>
      <w:r w:rsidRPr="00922CD7">
        <w:rPr>
          <w:b/>
        </w:rPr>
        <w:t>Voor wie is de website bedoelt?</w:t>
      </w:r>
    </w:p>
    <w:p w:rsidR="00B52766" w:rsidRPr="00F60BA7" w:rsidRDefault="00B52766" w:rsidP="00B52766">
      <w:r>
        <w:t>Iedereen die in staat is om een laptop / pc onderdelen te kopen.</w:t>
      </w:r>
    </w:p>
    <w:p w:rsidR="00B52766" w:rsidRDefault="00B52766" w:rsidP="00B52766">
      <w:pPr>
        <w:rPr>
          <w:b/>
        </w:rPr>
      </w:pPr>
      <w:r w:rsidRPr="00922CD7">
        <w:rPr>
          <w:b/>
        </w:rPr>
        <w:t>Wat voor website is het?</w:t>
      </w:r>
    </w:p>
    <w:p w:rsidR="00B52766" w:rsidRDefault="00B52766" w:rsidP="00B52766">
      <w:r w:rsidRPr="00F60BA7">
        <w:t>Statische website</w:t>
      </w:r>
      <w:r>
        <w:t xml:space="preserve">, wel linken naar andere pagina, geen </w:t>
      </w:r>
      <w:proofErr w:type="spellStart"/>
      <w:r>
        <w:t>webshop</w:t>
      </w:r>
      <w:proofErr w:type="spellEnd"/>
    </w:p>
    <w:p w:rsidR="00B52766" w:rsidRDefault="00B52766" w:rsidP="00B52766">
      <w:pPr>
        <w:rPr>
          <w:b/>
        </w:rPr>
      </w:pPr>
      <w:r w:rsidRPr="00922CD7">
        <w:rPr>
          <w:b/>
        </w:rPr>
        <w:t>Is het voor persoonlijk gebruik of openbaar?</w:t>
      </w:r>
    </w:p>
    <w:p w:rsidR="00B52766" w:rsidRPr="00F60BA7" w:rsidRDefault="00B52766" w:rsidP="00B52766">
      <w:r>
        <w:t>Openbaar</w:t>
      </w:r>
    </w:p>
    <w:p w:rsidR="00B52766" w:rsidRDefault="00B52766" w:rsidP="00B52766">
      <w:pPr>
        <w:rPr>
          <w:b/>
        </w:rPr>
      </w:pPr>
      <w:r w:rsidRPr="00922CD7">
        <w:rPr>
          <w:b/>
        </w:rPr>
        <w:t>Wat is het doel van de website?</w:t>
      </w:r>
    </w:p>
    <w:p w:rsidR="00B52766" w:rsidRPr="00F60BA7" w:rsidRDefault="00B52766" w:rsidP="00B52766">
      <w:r>
        <w:t>Bekendheid, online goed vindbaar zijn, meer verkoop generen</w:t>
      </w:r>
    </w:p>
    <w:p w:rsidR="00B52766" w:rsidRDefault="00B52766" w:rsidP="00B52766">
      <w:pPr>
        <w:rPr>
          <w:b/>
        </w:rPr>
      </w:pPr>
      <w:r w:rsidRPr="00922CD7">
        <w:rPr>
          <w:b/>
        </w:rPr>
        <w:t>Wat zijn de extra’s van deze website?</w:t>
      </w:r>
    </w:p>
    <w:p w:rsidR="00B52766" w:rsidRDefault="00B52766" w:rsidP="00B52766">
      <w:r w:rsidRPr="00F60BA7">
        <w:t>Zoekbalk</w:t>
      </w:r>
      <w:r>
        <w:t>, hoef niet te werken, logo duidelijk zichtbaar</w:t>
      </w:r>
    </w:p>
    <w:p w:rsidR="00B52766" w:rsidRDefault="00B52766" w:rsidP="00B52766">
      <w:pPr>
        <w:rPr>
          <w:b/>
        </w:rPr>
      </w:pPr>
      <w:r w:rsidRPr="00922CD7">
        <w:rPr>
          <w:b/>
        </w:rPr>
        <w:t>Moet er een zoekmachine op zitten?</w:t>
      </w:r>
    </w:p>
    <w:p w:rsidR="00B52766" w:rsidRPr="00F60BA7" w:rsidRDefault="00B52766" w:rsidP="00B52766">
      <w:r>
        <w:t>Mag</w:t>
      </w:r>
    </w:p>
    <w:p w:rsidR="00B52766" w:rsidRDefault="00B52766" w:rsidP="00B52766">
      <w:pPr>
        <w:rPr>
          <w:b/>
        </w:rPr>
      </w:pPr>
      <w:r w:rsidRPr="00922CD7">
        <w:rPr>
          <w:b/>
        </w:rPr>
        <w:t>Hoe moet deze website eruit gaan zien?</w:t>
      </w:r>
    </w:p>
    <w:p w:rsidR="00B52766" w:rsidRPr="00F60BA7" w:rsidRDefault="00B52766" w:rsidP="00B52766">
      <w:r>
        <w:t>Geïnspireerd op cd-rom-land, niet gekopieerd!</w:t>
      </w:r>
    </w:p>
    <w:p w:rsidR="00B52766" w:rsidRDefault="00B52766" w:rsidP="00B52766">
      <w:pPr>
        <w:rPr>
          <w:b/>
        </w:rPr>
      </w:pPr>
      <w:r w:rsidRPr="00922CD7">
        <w:rPr>
          <w:b/>
        </w:rPr>
        <w:t>Welk lettertype moet er gebruikt worden?</w:t>
      </w:r>
    </w:p>
    <w:p w:rsidR="00B52766" w:rsidRPr="00CC5BF5" w:rsidRDefault="00B52766" w:rsidP="00B52766">
      <w:r>
        <w:t xml:space="preserve">Sans </w:t>
      </w:r>
      <w:proofErr w:type="spellStart"/>
      <w:r>
        <w:t>serif</w:t>
      </w:r>
      <w:proofErr w:type="spellEnd"/>
      <w:r>
        <w:t xml:space="preserve"> lettertypen</w:t>
      </w:r>
    </w:p>
    <w:p w:rsidR="00B52766" w:rsidRDefault="00B52766" w:rsidP="00B52766">
      <w:pPr>
        <w:rPr>
          <w:b/>
        </w:rPr>
      </w:pPr>
      <w:r w:rsidRPr="00922CD7">
        <w:rPr>
          <w:b/>
        </w:rPr>
        <w:t>Wanneer moet de website online staan?</w:t>
      </w:r>
    </w:p>
    <w:p w:rsidR="00B52766" w:rsidRPr="00CC5BF5" w:rsidRDefault="00B52766" w:rsidP="00B52766">
      <w:r>
        <w:t>Einde periode 2</w:t>
      </w:r>
    </w:p>
    <w:p w:rsidR="00B52766" w:rsidRDefault="00B52766" w:rsidP="00B52766">
      <w:pPr>
        <w:rPr>
          <w:b/>
        </w:rPr>
      </w:pPr>
      <w:r w:rsidRPr="00922CD7">
        <w:rPr>
          <w:b/>
        </w:rPr>
        <w:t>Moet er een database aan gehangen worden?</w:t>
      </w:r>
    </w:p>
    <w:p w:rsidR="00B52766" w:rsidRPr="00CC5BF5" w:rsidRDefault="00B52766" w:rsidP="00B52766">
      <w:r>
        <w:t>Nee</w:t>
      </w:r>
    </w:p>
    <w:p w:rsidR="00B52766" w:rsidRDefault="00B52766" w:rsidP="00B52766">
      <w:pPr>
        <w:rPr>
          <w:b/>
        </w:rPr>
      </w:pPr>
      <w:r w:rsidRPr="00922CD7">
        <w:rPr>
          <w:b/>
        </w:rPr>
        <w:t>Moet er een inlogsysteem komen?</w:t>
      </w:r>
    </w:p>
    <w:p w:rsidR="00B52766" w:rsidRDefault="00B52766" w:rsidP="00B52766">
      <w:r>
        <w:t>Nee</w:t>
      </w:r>
    </w:p>
    <w:p w:rsidR="00B52766" w:rsidRDefault="00B52766" w:rsidP="00B52766">
      <w:pPr>
        <w:rPr>
          <w:b/>
        </w:rPr>
      </w:pPr>
      <w:r>
        <w:rPr>
          <w:b/>
        </w:rPr>
        <w:t>Welke kleur moet gebruikt worden?</w:t>
      </w:r>
    </w:p>
    <w:p w:rsidR="00B52766" w:rsidRDefault="00B52766" w:rsidP="00B52766">
      <w:r>
        <w:t>Beige</w:t>
      </w:r>
    </w:p>
    <w:p w:rsidR="00B52766" w:rsidRDefault="00B52766"/>
    <w:p w:rsidR="00B52766" w:rsidRDefault="00B52766"/>
    <w:p w:rsidR="00B52766" w:rsidRDefault="00B52766"/>
    <w:p w:rsidR="00B52766" w:rsidRDefault="00B52766"/>
    <w:p w:rsidR="00B52766" w:rsidRDefault="00B52766"/>
    <w:p w:rsidR="00B52766" w:rsidRDefault="00B52766"/>
    <w:p w:rsidR="00B52766" w:rsidRDefault="00B52766" w:rsidP="00B52766">
      <w:pPr>
        <w:pStyle w:val="Kop1"/>
      </w:pPr>
      <w:bookmarkStart w:id="3" w:name="_Toc404341033"/>
      <w:bookmarkStart w:id="4" w:name="_Toc405990253"/>
      <w:r>
        <w:lastRenderedPageBreak/>
        <w:t>Beschrijving en haalbaarheid</w:t>
      </w:r>
      <w:bookmarkEnd w:id="4"/>
    </w:p>
    <w:p w:rsidR="00B52766" w:rsidRPr="00B52766" w:rsidRDefault="00B52766" w:rsidP="00B52766"/>
    <w:p w:rsidR="00B52766" w:rsidRDefault="00B52766" w:rsidP="00B52766">
      <w:pPr>
        <w:pStyle w:val="Kop2"/>
      </w:pPr>
      <w:bookmarkStart w:id="5" w:name="_Toc405990254"/>
      <w:r>
        <w:t>Beschrijving van projectopdracht</w:t>
      </w:r>
      <w:bookmarkEnd w:id="3"/>
      <w:bookmarkEnd w:id="5"/>
    </w:p>
    <w:p w:rsidR="00B52766" w:rsidRDefault="00B52766" w:rsidP="00B52766">
      <w:pPr>
        <w:spacing w:after="0"/>
      </w:pPr>
      <w:r>
        <w:t>Ons doel is om een website te maken bijna gelijk aan cd-romland. De bedoeling is om samengestelde desktop, notebooks en hardware te verkopen. Hij wil graag d.m.v. deze website meer bekendheid, online vindbaar zijn dus. Hierdoor hoopt de opdracht gever meer omzet te genereren.  De websites zal de volgende pagina’s bevatten: Home, Shop, Computers, Reparatie en informatie.</w:t>
      </w:r>
    </w:p>
    <w:p w:rsidR="00B52766" w:rsidRDefault="00B52766" w:rsidP="00B52766">
      <w:pPr>
        <w:spacing w:after="0"/>
      </w:pPr>
      <w:r>
        <w:t>Tenslotte wordt er een reparatiedienst opgezet.</w:t>
      </w:r>
    </w:p>
    <w:p w:rsidR="003618BE" w:rsidRDefault="00730661" w:rsidP="003618BE">
      <w:pPr>
        <w:pStyle w:val="Lijstalinea"/>
        <w:numPr>
          <w:ilvl w:val="0"/>
          <w:numId w:val="4"/>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Home</w:t>
      </w:r>
      <w:r w:rsidRPr="00730661">
        <w:rPr>
          <w:rFonts w:ascii="SyntaxLTStd-Roman" w:hAnsi="SyntaxLTStd-Roman" w:cs="SyntaxLTStd-Roman"/>
          <w:sz w:val="21"/>
          <w:szCs w:val="21"/>
        </w:rPr>
        <w:t>, de startpagina van de website.</w:t>
      </w:r>
      <w:r w:rsidR="003618BE">
        <w:rPr>
          <w:rFonts w:ascii="SyntaxLTStd-Roman" w:hAnsi="SyntaxLTStd-Roman" w:cs="SyntaxLTStd-Roman"/>
          <w:sz w:val="21"/>
          <w:szCs w:val="21"/>
        </w:rPr>
        <w:t xml:space="preserve"> </w:t>
      </w:r>
    </w:p>
    <w:p w:rsidR="003618BE" w:rsidRP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Pr>
          <w:rFonts w:ascii="SyntaxLTStd-Roman" w:hAnsi="SyntaxLTStd-Roman" w:cs="SyntaxLTStd-Roman"/>
          <w:sz w:val="21"/>
          <w:szCs w:val="21"/>
        </w:rPr>
        <w:t xml:space="preserve">Bevat: navigatie menu, aanbiedingen, populaire producten, logo en onderin alle </w:t>
      </w:r>
      <w:r w:rsidR="0033396C">
        <w:rPr>
          <w:rFonts w:ascii="SyntaxLTStd-Roman" w:hAnsi="SyntaxLTStd-Roman" w:cs="SyntaxLTStd-Roman"/>
          <w:sz w:val="21"/>
          <w:szCs w:val="21"/>
        </w:rPr>
        <w:t>PC4U</w:t>
      </w:r>
      <w:r>
        <w:rPr>
          <w:rFonts w:ascii="SyntaxLTStd-Roman" w:hAnsi="SyntaxLTStd-Roman" w:cs="SyntaxLTStd-Roman"/>
          <w:sz w:val="21"/>
          <w:szCs w:val="21"/>
        </w:rPr>
        <w:t xml:space="preserve"> gerelateerde links.</w:t>
      </w:r>
    </w:p>
    <w:p w:rsidR="00730661" w:rsidRPr="00730661" w:rsidRDefault="00730661" w:rsidP="00730661">
      <w:pPr>
        <w:pStyle w:val="Lijstalinea"/>
        <w:numPr>
          <w:ilvl w:val="0"/>
          <w:numId w:val="7"/>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Computers </w:t>
      </w:r>
      <w:r w:rsidRPr="00730661">
        <w:rPr>
          <w:rFonts w:ascii="SyntaxLTStd-Roman" w:hAnsi="SyntaxLTStd-Roman" w:cs="SyntaxLTStd-Roman"/>
          <w:sz w:val="21"/>
          <w:szCs w:val="21"/>
        </w:rPr>
        <w:t>&gt; een pagina met een overzicht van de notebooks en PC systemen</w:t>
      </w:r>
    </w:p>
    <w:p w:rsidR="00730661" w:rsidRDefault="00730661" w:rsidP="00730661">
      <w:pPr>
        <w:autoSpaceDE w:val="0"/>
        <w:autoSpaceDN w:val="0"/>
        <w:adjustRightInd w:val="0"/>
        <w:spacing w:after="0" w:line="240" w:lineRule="auto"/>
        <w:ind w:firstLine="708"/>
        <w:rPr>
          <w:rFonts w:ascii="SyntaxLTStd-Roman" w:hAnsi="SyntaxLTStd-Roman" w:cs="SyntaxLTStd-Roman"/>
          <w:sz w:val="21"/>
          <w:szCs w:val="21"/>
        </w:rPr>
      </w:pPr>
      <w:r>
        <w:rPr>
          <w:rFonts w:ascii="SyntaxLTStd-Roman" w:hAnsi="SyntaxLTStd-Roman" w:cs="SyntaxLTStd-Roman"/>
          <w:sz w:val="21"/>
          <w:szCs w:val="21"/>
        </w:rPr>
        <w:t>die PC4U kan leveren.</w:t>
      </w:r>
    </w:p>
    <w:p w:rsid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sidRPr="003618BE">
        <w:rPr>
          <w:rFonts w:ascii="SyntaxLTStd-Roman" w:hAnsi="SyntaxLTStd-Roman" w:cs="SyntaxLTStd-Roman"/>
          <w:sz w:val="21"/>
          <w:szCs w:val="21"/>
        </w:rPr>
        <w:t xml:space="preserve">Bevat: navigatie menu, alle producten onderverdeeld in categorieën, winkelmandje (eventueel) en onderin alle </w:t>
      </w:r>
      <w:r w:rsidR="0033396C">
        <w:rPr>
          <w:rFonts w:ascii="SyntaxLTStd-Roman" w:hAnsi="SyntaxLTStd-Roman" w:cs="SyntaxLTStd-Roman"/>
          <w:sz w:val="21"/>
          <w:szCs w:val="21"/>
        </w:rPr>
        <w:t>PC4U</w:t>
      </w:r>
      <w:r w:rsidRPr="003618BE">
        <w:rPr>
          <w:rFonts w:ascii="SyntaxLTStd-Roman" w:hAnsi="SyntaxLTStd-Roman" w:cs="SyntaxLTStd-Roman"/>
          <w:sz w:val="21"/>
          <w:szCs w:val="21"/>
        </w:rPr>
        <w:t xml:space="preserve"> gerelateerde links.</w:t>
      </w:r>
    </w:p>
    <w:p w:rsidR="00FC797A" w:rsidRPr="00730661" w:rsidRDefault="00FC797A" w:rsidP="00FC797A">
      <w:pPr>
        <w:pStyle w:val="Lijstalinea"/>
        <w:numPr>
          <w:ilvl w:val="0"/>
          <w:numId w:val="4"/>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Shop </w:t>
      </w:r>
      <w:r w:rsidRPr="00730661">
        <w:rPr>
          <w:rFonts w:ascii="SyntaxLTStd-Roman" w:hAnsi="SyntaxLTStd-Roman" w:cs="SyntaxLTStd-Roman"/>
          <w:sz w:val="21"/>
          <w:szCs w:val="21"/>
        </w:rPr>
        <w:t>&gt; een pagina met een overzicht van de hard- en software *) die PC4U kan</w:t>
      </w:r>
    </w:p>
    <w:p w:rsidR="00FC797A" w:rsidRDefault="00FC797A" w:rsidP="00FC797A">
      <w:pPr>
        <w:autoSpaceDE w:val="0"/>
        <w:autoSpaceDN w:val="0"/>
        <w:adjustRightInd w:val="0"/>
        <w:spacing w:after="0" w:line="240" w:lineRule="auto"/>
        <w:ind w:left="12" w:firstLine="708"/>
        <w:rPr>
          <w:rFonts w:ascii="SyntaxLTStd-Roman" w:hAnsi="SyntaxLTStd-Roman" w:cs="SyntaxLTStd-Roman"/>
          <w:sz w:val="21"/>
          <w:szCs w:val="21"/>
        </w:rPr>
      </w:pPr>
      <w:r>
        <w:rPr>
          <w:rFonts w:ascii="SyntaxLTStd-Roman" w:hAnsi="SyntaxLTStd-Roman" w:cs="SyntaxLTStd-Roman"/>
          <w:sz w:val="21"/>
          <w:szCs w:val="21"/>
        </w:rPr>
        <w:t>leveren.</w:t>
      </w:r>
    </w:p>
    <w:p w:rsidR="00FC797A" w:rsidRPr="00FC797A" w:rsidRDefault="00FC797A" w:rsidP="00FC797A">
      <w:pPr>
        <w:autoSpaceDE w:val="0"/>
        <w:autoSpaceDN w:val="0"/>
        <w:adjustRightInd w:val="0"/>
        <w:spacing w:after="0" w:line="240" w:lineRule="auto"/>
        <w:ind w:left="708" w:firstLine="12"/>
        <w:rPr>
          <w:rFonts w:ascii="SyntaxLTStd-Roman" w:hAnsi="SyntaxLTStd-Roman" w:cs="SyntaxLTStd-Roman"/>
          <w:sz w:val="21"/>
          <w:szCs w:val="21"/>
        </w:rPr>
      </w:pPr>
      <w:r>
        <w:rPr>
          <w:rFonts w:ascii="SyntaxLTStd-Roman" w:hAnsi="SyntaxLTStd-Roman" w:cs="SyntaxLTStd-Roman"/>
          <w:sz w:val="21"/>
          <w:szCs w:val="21"/>
        </w:rPr>
        <w:t>Bevat: navigatie menu, alle producten onderverdeeld in categorieën, winkelmandje (eventueel) en onderin alle PC4U gerelateerde links.</w:t>
      </w:r>
    </w:p>
    <w:p w:rsidR="00730661" w:rsidRDefault="00730661" w:rsidP="00730661">
      <w:pPr>
        <w:pStyle w:val="Lijstalinea"/>
        <w:numPr>
          <w:ilvl w:val="0"/>
          <w:numId w:val="6"/>
        </w:numPr>
        <w:autoSpaceDE w:val="0"/>
        <w:autoSpaceDN w:val="0"/>
        <w:adjustRightInd w:val="0"/>
        <w:spacing w:after="0" w:line="240" w:lineRule="auto"/>
        <w:rPr>
          <w:rFonts w:ascii="SyntaxLTStd-Roman" w:hAnsi="SyntaxLTStd-Roman" w:cs="SyntaxLTStd-Roman"/>
          <w:sz w:val="21"/>
          <w:szCs w:val="21"/>
        </w:rPr>
      </w:pPr>
      <w:r w:rsidRPr="00730661">
        <w:rPr>
          <w:rFonts w:ascii="SyntaxLTStd-Bold" w:hAnsi="SyntaxLTStd-Bold" w:cs="SyntaxLTStd-Bold"/>
          <w:b/>
          <w:bCs/>
          <w:sz w:val="21"/>
          <w:szCs w:val="21"/>
        </w:rPr>
        <w:t xml:space="preserve">Reparatie </w:t>
      </w:r>
      <w:r w:rsidRPr="00730661">
        <w:rPr>
          <w:rFonts w:ascii="SyntaxLTStd-Roman" w:hAnsi="SyntaxLTStd-Roman" w:cs="SyntaxLTStd-Roman"/>
          <w:sz w:val="21"/>
          <w:szCs w:val="21"/>
        </w:rPr>
        <w:t>&gt; een pagina met de servicedienst, reparatieprijzen en voorwaarden.</w:t>
      </w:r>
    </w:p>
    <w:p w:rsidR="003618BE" w:rsidRPr="003618BE" w:rsidRDefault="003618BE" w:rsidP="003618BE">
      <w:pPr>
        <w:pStyle w:val="Lijstalinea"/>
        <w:autoSpaceDE w:val="0"/>
        <w:autoSpaceDN w:val="0"/>
        <w:adjustRightInd w:val="0"/>
        <w:spacing w:after="0" w:line="240" w:lineRule="auto"/>
        <w:rPr>
          <w:rFonts w:ascii="SyntaxLTStd-Roman" w:hAnsi="SyntaxLTStd-Roman" w:cs="SyntaxLTStd-Roman"/>
          <w:sz w:val="21"/>
          <w:szCs w:val="21"/>
        </w:rPr>
      </w:pPr>
      <w:r>
        <w:rPr>
          <w:rFonts w:ascii="SyntaxLTStd-Bold" w:hAnsi="SyntaxLTStd-Bold" w:cs="SyntaxLTStd-Bold"/>
          <w:bCs/>
          <w:sz w:val="21"/>
          <w:szCs w:val="21"/>
        </w:rPr>
        <w:t xml:space="preserve">Bevat: alle </w:t>
      </w:r>
      <w:r w:rsidR="0033396C">
        <w:rPr>
          <w:rFonts w:ascii="SyntaxLTStd-Bold" w:hAnsi="SyntaxLTStd-Bold" w:cs="SyntaxLTStd-Bold"/>
          <w:bCs/>
          <w:sz w:val="21"/>
          <w:szCs w:val="21"/>
        </w:rPr>
        <w:t xml:space="preserve">producten  die gerepareerd kunnen worden, navigatie menu, winkelmandje (eventueel) en onderin alle PC4U gerelateerde links. </w:t>
      </w:r>
    </w:p>
    <w:p w:rsidR="00730661" w:rsidRPr="0033396C" w:rsidRDefault="00730661" w:rsidP="00730661">
      <w:pPr>
        <w:pStyle w:val="Lijstalinea"/>
        <w:numPr>
          <w:ilvl w:val="0"/>
          <w:numId w:val="5"/>
        </w:numPr>
        <w:spacing w:after="0"/>
      </w:pPr>
      <w:r w:rsidRPr="00730661">
        <w:rPr>
          <w:rFonts w:ascii="SyntaxLTStd-Bold" w:hAnsi="SyntaxLTStd-Bold" w:cs="SyntaxLTStd-Bold"/>
          <w:b/>
          <w:bCs/>
          <w:sz w:val="21"/>
          <w:szCs w:val="21"/>
        </w:rPr>
        <w:t xml:space="preserve">Informatie </w:t>
      </w:r>
      <w:r w:rsidRPr="00730661">
        <w:rPr>
          <w:rFonts w:ascii="SyntaxLTStd-Roman" w:hAnsi="SyntaxLTStd-Roman" w:cs="SyntaxLTStd-Roman"/>
          <w:sz w:val="21"/>
          <w:szCs w:val="21"/>
        </w:rPr>
        <w:t>&gt; een pagina met de contactinformatie van de computershop.</w:t>
      </w:r>
    </w:p>
    <w:p w:rsidR="0033396C" w:rsidRPr="0033396C" w:rsidRDefault="0033396C" w:rsidP="0033396C">
      <w:pPr>
        <w:pStyle w:val="Lijstalinea"/>
        <w:spacing w:after="0"/>
      </w:pPr>
      <w:r>
        <w:rPr>
          <w:rFonts w:ascii="SyntaxLTStd-Bold" w:hAnsi="SyntaxLTStd-Bold" w:cs="SyntaxLTStd-Bold"/>
          <w:bCs/>
          <w:sz w:val="21"/>
          <w:szCs w:val="21"/>
        </w:rPr>
        <w:t>Bevat: openingstijden, adresgegevens, routeplanner, navigatie menu en onderin alle PC4U gerelateerde links.</w:t>
      </w:r>
    </w:p>
    <w:p w:rsidR="00B52766" w:rsidRDefault="00B52766" w:rsidP="00B52766">
      <w:pPr>
        <w:rPr>
          <w:b/>
          <w:sz w:val="30"/>
          <w:szCs w:val="30"/>
        </w:rPr>
      </w:pPr>
    </w:p>
    <w:p w:rsidR="00B52766" w:rsidRDefault="00B52766" w:rsidP="00B52766">
      <w:pPr>
        <w:pStyle w:val="Kop2"/>
      </w:pPr>
      <w:bookmarkStart w:id="6" w:name="_Toc404341034"/>
      <w:bookmarkStart w:id="7" w:name="_Toc405990255"/>
      <w:r>
        <w:t>Haalbaarheid project</w:t>
      </w:r>
      <w:bookmarkEnd w:id="6"/>
      <w:bookmarkEnd w:id="7"/>
    </w:p>
    <w:p w:rsidR="00B52766" w:rsidRPr="003B2493" w:rsidRDefault="00B52766" w:rsidP="00B52766">
      <w:r>
        <w:t>Onze opdracht gever heeft aangegeven dat er een zoekbalk in moest zitten, de zoekbalk hoefde het niet perse te doen maar mocht wel. Als we tijd over hebben gaan we proberen om de zoekbalk werkend te maken. Het is theoretisch gezien mogelijk de website eind 2</w:t>
      </w:r>
      <w:r w:rsidRPr="00B954C5">
        <w:rPr>
          <w:vertAlign w:val="superscript"/>
        </w:rPr>
        <w:t>e</w:t>
      </w:r>
      <w:r>
        <w:t xml:space="preserve"> periode af te hebben. </w:t>
      </w:r>
    </w:p>
    <w:p w:rsidR="00136E28" w:rsidRDefault="00136E28">
      <w:r>
        <w:br w:type="page"/>
      </w:r>
    </w:p>
    <w:p w:rsidR="00B52766" w:rsidRDefault="00B52766" w:rsidP="00B52766">
      <w:pPr>
        <w:pStyle w:val="Kop1"/>
      </w:pPr>
      <w:bookmarkStart w:id="8" w:name="_Toc405990256"/>
      <w:r>
        <w:lastRenderedPageBreak/>
        <w:t>Samenwerkingscontract</w:t>
      </w:r>
      <w:bookmarkEnd w:id="8"/>
    </w:p>
    <w:p w:rsidR="00B52766" w:rsidRPr="00B52766" w:rsidRDefault="00B52766" w:rsidP="00B52766"/>
    <w:p w:rsidR="00B52766" w:rsidRDefault="00B52766" w:rsidP="00B52766">
      <w:pPr>
        <w:pStyle w:val="Kop2"/>
      </w:pPr>
      <w:bookmarkStart w:id="9" w:name="_Toc385249317"/>
      <w:bookmarkStart w:id="10" w:name="_Toc404955135"/>
      <w:bookmarkStart w:id="11" w:name="_Toc405990257"/>
      <w:r>
        <w:t>Afspraken:</w:t>
      </w:r>
      <w:bookmarkEnd w:id="9"/>
      <w:bookmarkEnd w:id="10"/>
      <w:bookmarkEnd w:id="11"/>
      <w:r>
        <w:t xml:space="preserve"> </w:t>
      </w:r>
    </w:p>
    <w:p w:rsidR="00B52766" w:rsidRDefault="00B52766" w:rsidP="00B52766">
      <w:pPr>
        <w:pStyle w:val="Lijstalinea"/>
        <w:numPr>
          <w:ilvl w:val="0"/>
          <w:numId w:val="1"/>
        </w:numPr>
      </w:pPr>
      <w:r>
        <w:t xml:space="preserve">Afmelden bij afwezigheid voor 9 uur, via </w:t>
      </w:r>
      <w:proofErr w:type="spellStart"/>
      <w:r>
        <w:t>whatsapp</w:t>
      </w:r>
      <w:proofErr w:type="spellEnd"/>
      <w:r>
        <w:t xml:space="preserve"> of bellend.</w:t>
      </w:r>
    </w:p>
    <w:p w:rsidR="00B52766" w:rsidRDefault="00B52766" w:rsidP="00B52766">
      <w:pPr>
        <w:pStyle w:val="Lijstalinea"/>
        <w:numPr>
          <w:ilvl w:val="0"/>
          <w:numId w:val="1"/>
        </w:numPr>
      </w:pPr>
      <w:r>
        <w:t>Als je het ergens niet mee eens bent gooi het in de groep.</w:t>
      </w:r>
    </w:p>
    <w:p w:rsidR="00B52766" w:rsidRDefault="00B52766" w:rsidP="00B52766">
      <w:pPr>
        <w:pStyle w:val="Lijstalinea"/>
        <w:numPr>
          <w:ilvl w:val="0"/>
          <w:numId w:val="1"/>
        </w:numPr>
      </w:pPr>
      <w:r>
        <w:t>Als er problemen in de groep zijn probeer het samen op te lossen, anders haal je er een leraar bij.</w:t>
      </w:r>
    </w:p>
    <w:p w:rsidR="00B52766" w:rsidRDefault="00B52766" w:rsidP="00B52766">
      <w:pPr>
        <w:pStyle w:val="Lijstalinea"/>
        <w:numPr>
          <w:ilvl w:val="0"/>
          <w:numId w:val="1"/>
        </w:numPr>
      </w:pPr>
      <w:r>
        <w:t>Als iemand zich niet aan de afspraken houd spreken we hem daar op aan bij de 2</w:t>
      </w:r>
      <w:r w:rsidRPr="007C63B6">
        <w:rPr>
          <w:vertAlign w:val="superscript"/>
        </w:rPr>
        <w:t>e</w:t>
      </w:r>
      <w:r>
        <w:t xml:space="preserve"> keer gaan we naar de leraar.</w:t>
      </w:r>
    </w:p>
    <w:p w:rsidR="00B52766" w:rsidRDefault="00B52766" w:rsidP="00B52766">
      <w:pPr>
        <w:pStyle w:val="Lijstalinea"/>
        <w:numPr>
          <w:ilvl w:val="0"/>
          <w:numId w:val="1"/>
        </w:numPr>
      </w:pPr>
      <w:r>
        <w:t xml:space="preserve">Hou alles up-to-date in de </w:t>
      </w:r>
      <w:proofErr w:type="spellStart"/>
      <w:r>
        <w:t>Github</w:t>
      </w:r>
      <w:proofErr w:type="spellEnd"/>
      <w:r>
        <w:t xml:space="preserve"> en synchroniseer alles op tijd.</w:t>
      </w:r>
    </w:p>
    <w:p w:rsidR="00B52766" w:rsidRDefault="00B52766" w:rsidP="00B52766"/>
    <w:p w:rsidR="00B52766" w:rsidRDefault="00B52766" w:rsidP="00B52766">
      <w:pPr>
        <w:pStyle w:val="Kop2"/>
      </w:pPr>
      <w:bookmarkStart w:id="12" w:name="_Toc404955136"/>
      <w:bookmarkStart w:id="13" w:name="_Toc405990258"/>
      <w:r>
        <w:t>Contactgegevens:</w:t>
      </w:r>
      <w:bookmarkEnd w:id="12"/>
      <w:bookmarkEnd w:id="13"/>
    </w:p>
    <w:p w:rsidR="00B52766" w:rsidRPr="00797CCE" w:rsidRDefault="00B52766" w:rsidP="00B52766">
      <w:pPr>
        <w:rPr>
          <w:b/>
        </w:rPr>
      </w:pPr>
      <w:r w:rsidRPr="00797CCE">
        <w:rPr>
          <w:b/>
        </w:rPr>
        <w:t xml:space="preserve">Damian </w:t>
      </w:r>
      <w:proofErr w:type="spellStart"/>
      <w:r w:rsidRPr="00797CCE">
        <w:rPr>
          <w:b/>
        </w:rPr>
        <w:t>Leijten</w:t>
      </w:r>
      <w:proofErr w:type="spellEnd"/>
      <w:r w:rsidRPr="00797CCE">
        <w:rPr>
          <w:b/>
        </w:rPr>
        <w:t>:</w:t>
      </w:r>
    </w:p>
    <w:p w:rsidR="00B52766" w:rsidRDefault="00B52766" w:rsidP="00B52766">
      <w:pPr>
        <w:spacing w:after="0"/>
      </w:pPr>
      <w:r>
        <w:t xml:space="preserve">Mail: </w:t>
      </w:r>
      <w:hyperlink r:id="rId9" w:history="1">
        <w:r w:rsidRPr="00EB4ECB">
          <w:rPr>
            <w:rStyle w:val="Hyperlink"/>
          </w:rPr>
          <w:t>damian@marcleijten.nl</w:t>
        </w:r>
      </w:hyperlink>
    </w:p>
    <w:p w:rsidR="00B52766" w:rsidRDefault="00B52766" w:rsidP="00B52766">
      <w:pPr>
        <w:spacing w:after="0"/>
      </w:pPr>
      <w:r>
        <w:t xml:space="preserve">Tel. </w:t>
      </w:r>
      <w:proofErr w:type="spellStart"/>
      <w:r>
        <w:t>Nmr</w:t>
      </w:r>
      <w:proofErr w:type="spellEnd"/>
      <w:r>
        <w:t>: 06-46048311</w:t>
      </w:r>
    </w:p>
    <w:p w:rsidR="00B52766" w:rsidRDefault="00B52766" w:rsidP="00B52766">
      <w:pPr>
        <w:spacing w:after="0"/>
      </w:pPr>
      <w:r>
        <w:t xml:space="preserve">Skype: </w:t>
      </w:r>
      <w:proofErr w:type="spellStart"/>
      <w:r>
        <w:t>Damian_Leijten</w:t>
      </w:r>
      <w:proofErr w:type="spellEnd"/>
    </w:p>
    <w:p w:rsidR="00B52766" w:rsidRDefault="00B52766" w:rsidP="00B52766">
      <w:pPr>
        <w:spacing w:after="0"/>
      </w:pPr>
    </w:p>
    <w:p w:rsidR="00B52766" w:rsidRPr="00797CCE" w:rsidRDefault="00B52766" w:rsidP="00B52766">
      <w:pPr>
        <w:spacing w:after="0"/>
        <w:rPr>
          <w:b/>
        </w:rPr>
      </w:pPr>
      <w:r w:rsidRPr="00797CCE">
        <w:rPr>
          <w:b/>
        </w:rPr>
        <w:t>Jeroen Stamkot</w:t>
      </w:r>
      <w:r>
        <w:rPr>
          <w:b/>
        </w:rPr>
        <w:t>:</w:t>
      </w:r>
    </w:p>
    <w:p w:rsidR="00B52766" w:rsidRDefault="00B52766" w:rsidP="00B52766">
      <w:pPr>
        <w:spacing w:after="0"/>
      </w:pPr>
    </w:p>
    <w:p w:rsidR="00B52766" w:rsidRDefault="00B52766" w:rsidP="00B52766">
      <w:pPr>
        <w:spacing w:after="0"/>
      </w:pPr>
      <w:r>
        <w:t xml:space="preserve">Mail: </w:t>
      </w:r>
      <w:hyperlink r:id="rId10" w:history="1">
        <w:r w:rsidRPr="00EB4ECB">
          <w:rPr>
            <w:rStyle w:val="Hyperlink"/>
          </w:rPr>
          <w:t>jeroenstamkot@me.com</w:t>
        </w:r>
      </w:hyperlink>
      <w:r>
        <w:tab/>
      </w:r>
    </w:p>
    <w:p w:rsidR="00B52766" w:rsidRDefault="00B52766" w:rsidP="00B52766">
      <w:pPr>
        <w:spacing w:after="0"/>
      </w:pPr>
      <w:r>
        <w:t xml:space="preserve">Tel. </w:t>
      </w:r>
      <w:proofErr w:type="spellStart"/>
      <w:r>
        <w:t>Nmr</w:t>
      </w:r>
      <w:proofErr w:type="spellEnd"/>
      <w:r>
        <w:t>: 06-14805556</w:t>
      </w:r>
    </w:p>
    <w:p w:rsidR="00B52766" w:rsidRDefault="00B52766" w:rsidP="00B52766">
      <w:pPr>
        <w:spacing w:after="0"/>
      </w:pPr>
      <w:r>
        <w:t>Skype: joentje1997</w:t>
      </w:r>
    </w:p>
    <w:p w:rsidR="00B52766" w:rsidRDefault="00B52766"/>
    <w:p w:rsidR="00C47BEC" w:rsidRDefault="00C47BEC"/>
    <w:p w:rsidR="00136E28" w:rsidRDefault="00136E28">
      <w:pPr>
        <w:rPr>
          <w:rFonts w:asciiTheme="majorHAnsi" w:eastAsiaTheme="majorEastAsia" w:hAnsiTheme="majorHAnsi" w:cstheme="majorBidi"/>
          <w:color w:val="2E74B5" w:themeColor="accent1" w:themeShade="BF"/>
          <w:sz w:val="32"/>
          <w:szCs w:val="32"/>
        </w:rPr>
      </w:pPr>
      <w:r>
        <w:br w:type="page"/>
      </w:r>
    </w:p>
    <w:p w:rsidR="00C47BEC" w:rsidRDefault="00C47BEC" w:rsidP="00C47BEC">
      <w:pPr>
        <w:pStyle w:val="Kop1"/>
      </w:pPr>
      <w:bookmarkStart w:id="14" w:name="_Toc405990259"/>
      <w:r>
        <w:lastRenderedPageBreak/>
        <w:t>Plan van aanpak</w:t>
      </w:r>
      <w:bookmarkEnd w:id="14"/>
    </w:p>
    <w:p w:rsidR="00C47BEC" w:rsidRPr="00C47BEC" w:rsidRDefault="00C47BEC" w:rsidP="00C47BEC"/>
    <w:p w:rsidR="00C47BEC" w:rsidRDefault="00C47BEC" w:rsidP="00C47BEC">
      <w:pPr>
        <w:pStyle w:val="Kop2"/>
      </w:pPr>
      <w:bookmarkStart w:id="15" w:name="_Toc404954171"/>
      <w:bookmarkStart w:id="16" w:name="_Toc405990260"/>
      <w:r>
        <w:t>1. Achtergronden</w:t>
      </w:r>
      <w:bookmarkEnd w:id="15"/>
      <w:bookmarkEnd w:id="16"/>
    </w:p>
    <w:p w:rsidR="00C47BEC" w:rsidRDefault="00C47BEC" w:rsidP="00C47BEC"/>
    <w:tbl>
      <w:tblPr>
        <w:tblStyle w:val="Tabelraster"/>
        <w:tblW w:w="0" w:type="auto"/>
        <w:tblLook w:val="04A0" w:firstRow="1" w:lastRow="0" w:firstColumn="1" w:lastColumn="0" w:noHBand="0" w:noVBand="1"/>
      </w:tblPr>
      <w:tblGrid>
        <w:gridCol w:w="1696"/>
        <w:gridCol w:w="3261"/>
      </w:tblGrid>
      <w:tr w:rsidR="00C47BEC" w:rsidTr="00D53A69">
        <w:tc>
          <w:tcPr>
            <w:tcW w:w="1696" w:type="dxa"/>
          </w:tcPr>
          <w:p w:rsidR="00C47BEC" w:rsidRPr="001F0E85" w:rsidRDefault="00C47BEC" w:rsidP="00D53A69">
            <w:pPr>
              <w:rPr>
                <w:b/>
              </w:rPr>
            </w:pPr>
            <w:r w:rsidRPr="001F0E85">
              <w:rPr>
                <w:b/>
              </w:rPr>
              <w:t>Organisatie:</w:t>
            </w:r>
          </w:p>
        </w:tc>
        <w:tc>
          <w:tcPr>
            <w:tcW w:w="3261" w:type="dxa"/>
          </w:tcPr>
          <w:p w:rsidR="00C47BEC" w:rsidRDefault="00C47BEC" w:rsidP="00D53A69">
            <w:r>
              <w:t>Radius College</w:t>
            </w:r>
          </w:p>
        </w:tc>
      </w:tr>
      <w:tr w:rsidR="00C47BEC" w:rsidTr="00D53A69">
        <w:tc>
          <w:tcPr>
            <w:tcW w:w="1696" w:type="dxa"/>
          </w:tcPr>
          <w:p w:rsidR="00C47BEC" w:rsidRPr="001F0E85" w:rsidRDefault="00C47BEC" w:rsidP="00D53A69">
            <w:pPr>
              <w:rPr>
                <w:b/>
              </w:rPr>
            </w:pPr>
            <w:r>
              <w:rPr>
                <w:b/>
              </w:rPr>
              <w:t>Opdrachtgever:</w:t>
            </w:r>
          </w:p>
        </w:tc>
        <w:tc>
          <w:tcPr>
            <w:tcW w:w="3261" w:type="dxa"/>
          </w:tcPr>
          <w:p w:rsidR="00C47BEC" w:rsidRDefault="00C47BEC" w:rsidP="00D53A69">
            <w:proofErr w:type="spellStart"/>
            <w:r>
              <w:t>Fedde</w:t>
            </w:r>
            <w:proofErr w:type="spellEnd"/>
            <w:r>
              <w:t xml:space="preserve"> van </w:t>
            </w:r>
            <w:proofErr w:type="spellStart"/>
            <w:r>
              <w:t>Gils</w:t>
            </w:r>
            <w:proofErr w:type="spellEnd"/>
          </w:p>
        </w:tc>
      </w:tr>
      <w:tr w:rsidR="00C47BEC" w:rsidTr="00D53A69">
        <w:tc>
          <w:tcPr>
            <w:tcW w:w="1696" w:type="dxa"/>
          </w:tcPr>
          <w:p w:rsidR="00C47BEC" w:rsidRPr="001F0E85" w:rsidRDefault="00C47BEC" w:rsidP="00D53A69">
            <w:pPr>
              <w:rPr>
                <w:b/>
              </w:rPr>
            </w:pPr>
            <w:r w:rsidRPr="001F0E85">
              <w:rPr>
                <w:b/>
              </w:rPr>
              <w:t>Vestiging:</w:t>
            </w:r>
          </w:p>
        </w:tc>
        <w:tc>
          <w:tcPr>
            <w:tcW w:w="3261" w:type="dxa"/>
          </w:tcPr>
          <w:p w:rsidR="00C47BEC" w:rsidRDefault="00C47BEC" w:rsidP="00D53A69">
            <w:proofErr w:type="spellStart"/>
            <w:r>
              <w:t>Terheidenseweg</w:t>
            </w:r>
            <w:proofErr w:type="spellEnd"/>
            <w:r>
              <w:t xml:space="preserve"> 350</w:t>
            </w:r>
          </w:p>
        </w:tc>
      </w:tr>
      <w:tr w:rsidR="00C47BEC" w:rsidTr="00D53A69">
        <w:tc>
          <w:tcPr>
            <w:tcW w:w="1696" w:type="dxa"/>
          </w:tcPr>
          <w:p w:rsidR="00C47BEC" w:rsidRPr="001F0E85" w:rsidRDefault="00C47BEC" w:rsidP="00D53A69">
            <w:pPr>
              <w:rPr>
                <w:b/>
              </w:rPr>
            </w:pPr>
            <w:r>
              <w:rPr>
                <w:b/>
              </w:rPr>
              <w:t>Afdeling:</w:t>
            </w:r>
          </w:p>
        </w:tc>
        <w:tc>
          <w:tcPr>
            <w:tcW w:w="3261" w:type="dxa"/>
          </w:tcPr>
          <w:p w:rsidR="00C47BEC" w:rsidRDefault="00C47BEC" w:rsidP="00D53A69">
            <w:r>
              <w:t>ICT</w:t>
            </w:r>
          </w:p>
        </w:tc>
      </w:tr>
      <w:tr w:rsidR="00C47BEC" w:rsidTr="00D53A69">
        <w:tc>
          <w:tcPr>
            <w:tcW w:w="1696" w:type="dxa"/>
          </w:tcPr>
          <w:p w:rsidR="00C47BEC" w:rsidRPr="001F0E85" w:rsidRDefault="00C47BEC" w:rsidP="00D53A69">
            <w:pPr>
              <w:rPr>
                <w:b/>
              </w:rPr>
            </w:pPr>
            <w:r w:rsidRPr="001F0E85">
              <w:rPr>
                <w:b/>
              </w:rPr>
              <w:t>Projectgroep:</w:t>
            </w:r>
          </w:p>
        </w:tc>
        <w:tc>
          <w:tcPr>
            <w:tcW w:w="3261" w:type="dxa"/>
          </w:tcPr>
          <w:p w:rsidR="00C47BEC" w:rsidRDefault="00C47BEC" w:rsidP="00D53A69">
            <w:r>
              <w:t xml:space="preserve">Jeroen Stamkot &amp; Damian </w:t>
            </w:r>
            <w:proofErr w:type="spellStart"/>
            <w:r>
              <w:t>Leijten</w:t>
            </w:r>
            <w:proofErr w:type="spellEnd"/>
          </w:p>
        </w:tc>
      </w:tr>
      <w:tr w:rsidR="00C47BEC" w:rsidTr="00D53A69">
        <w:tc>
          <w:tcPr>
            <w:tcW w:w="1696" w:type="dxa"/>
          </w:tcPr>
          <w:p w:rsidR="00C47BEC" w:rsidRPr="001F0E85" w:rsidRDefault="00C47BEC" w:rsidP="00D53A69">
            <w:pPr>
              <w:rPr>
                <w:b/>
              </w:rPr>
            </w:pPr>
            <w:r w:rsidRPr="001F0E85">
              <w:rPr>
                <w:b/>
              </w:rPr>
              <w:t>Waarom?:</w:t>
            </w:r>
          </w:p>
        </w:tc>
        <w:tc>
          <w:tcPr>
            <w:tcW w:w="3261" w:type="dxa"/>
          </w:tcPr>
          <w:p w:rsidR="00C47BEC" w:rsidRDefault="00C47BEC" w:rsidP="00D53A69">
            <w:r>
              <w:t>Voor het project PC4U</w:t>
            </w:r>
          </w:p>
        </w:tc>
      </w:tr>
    </w:tbl>
    <w:p w:rsidR="00C47BEC" w:rsidRDefault="00C47BEC" w:rsidP="00C47BEC"/>
    <w:p w:rsidR="00C47BEC" w:rsidRDefault="00C47BEC" w:rsidP="00C47BEC">
      <w:pPr>
        <w:pStyle w:val="Kop2"/>
      </w:pPr>
      <w:bookmarkStart w:id="17" w:name="_Toc404954172"/>
      <w:bookmarkStart w:id="18" w:name="_Toc405990261"/>
      <w:r>
        <w:t>2. Doelstellingen</w:t>
      </w:r>
      <w:bookmarkEnd w:id="17"/>
      <w:bookmarkEnd w:id="18"/>
    </w:p>
    <w:p w:rsidR="00C47BEC" w:rsidRDefault="00C47BEC" w:rsidP="00C47BEC"/>
    <w:p w:rsidR="00C47BEC" w:rsidRDefault="00C47BEC" w:rsidP="00C47BEC">
      <w:r>
        <w:t xml:space="preserve">We voeren het project uit omdat we een site moesten maken net als cd-rom-land. </w:t>
      </w:r>
    </w:p>
    <w:p w:rsidR="00C47BEC" w:rsidRDefault="00C47BEC" w:rsidP="00C47BEC">
      <w:pPr>
        <w:pStyle w:val="Lijstalinea"/>
        <w:numPr>
          <w:ilvl w:val="0"/>
          <w:numId w:val="2"/>
        </w:numPr>
      </w:pPr>
      <w:r>
        <w:t>Oriëntatiefase afgerond</w:t>
      </w:r>
    </w:p>
    <w:p w:rsidR="00C47BEC" w:rsidRDefault="00C47BEC" w:rsidP="00C47BEC">
      <w:pPr>
        <w:pStyle w:val="Lijstalinea"/>
        <w:numPr>
          <w:ilvl w:val="0"/>
          <w:numId w:val="2"/>
        </w:numPr>
      </w:pPr>
      <w:r>
        <w:t>Definitiefase afgerond</w:t>
      </w:r>
    </w:p>
    <w:p w:rsidR="00C47BEC" w:rsidRDefault="00C47BEC" w:rsidP="00C47BEC">
      <w:pPr>
        <w:pStyle w:val="Lijstalinea"/>
        <w:numPr>
          <w:ilvl w:val="0"/>
          <w:numId w:val="2"/>
        </w:numPr>
      </w:pPr>
      <w:r>
        <w:t>Ontwerp afgerond</w:t>
      </w:r>
    </w:p>
    <w:p w:rsidR="00C47BEC" w:rsidRDefault="00C47BEC" w:rsidP="00C47BEC">
      <w:pPr>
        <w:pStyle w:val="Lijstalinea"/>
        <w:numPr>
          <w:ilvl w:val="0"/>
          <w:numId w:val="2"/>
        </w:numPr>
      </w:pPr>
      <w:r>
        <w:t>Werkvoorbereiding afgerond</w:t>
      </w:r>
    </w:p>
    <w:p w:rsidR="00C47BEC" w:rsidRDefault="00C47BEC" w:rsidP="00C47BEC">
      <w:pPr>
        <w:pStyle w:val="Lijstalinea"/>
        <w:numPr>
          <w:ilvl w:val="0"/>
          <w:numId w:val="2"/>
        </w:numPr>
      </w:pPr>
      <w:r>
        <w:t>Realisatie afgerond</w:t>
      </w:r>
    </w:p>
    <w:p w:rsidR="00C47BEC" w:rsidRDefault="00C47BEC" w:rsidP="00C47BEC">
      <w:pPr>
        <w:pStyle w:val="Lijstalinea"/>
        <w:numPr>
          <w:ilvl w:val="0"/>
          <w:numId w:val="2"/>
        </w:numPr>
      </w:pPr>
      <w:r>
        <w:t>Implementatie + oplevering afgerond</w:t>
      </w:r>
    </w:p>
    <w:p w:rsidR="00C47BEC" w:rsidRDefault="00C47BEC" w:rsidP="00C47BEC">
      <w:pPr>
        <w:pStyle w:val="Lijstalinea"/>
        <w:numPr>
          <w:ilvl w:val="0"/>
          <w:numId w:val="2"/>
        </w:numPr>
      </w:pPr>
      <w:r>
        <w:t>Optimalisatie + reflectie afgerond</w:t>
      </w:r>
    </w:p>
    <w:p w:rsidR="00C47BEC" w:rsidRDefault="00C47BEC" w:rsidP="00C47BEC">
      <w:pPr>
        <w:pStyle w:val="Lijstalinea"/>
      </w:pPr>
    </w:p>
    <w:p w:rsidR="00C47BEC" w:rsidRDefault="00C47BEC" w:rsidP="00C47BEC">
      <w:pPr>
        <w:pStyle w:val="Kop2"/>
      </w:pPr>
      <w:bookmarkStart w:id="19" w:name="_Toc404954173"/>
      <w:bookmarkStart w:id="20" w:name="_Toc405990262"/>
      <w:r>
        <w:t>3. Projectopdrachten</w:t>
      </w:r>
      <w:bookmarkEnd w:id="19"/>
      <w:bookmarkEnd w:id="20"/>
    </w:p>
    <w:p w:rsidR="00C47BEC" w:rsidRPr="008A2132" w:rsidRDefault="00C47BEC" w:rsidP="00C47BEC"/>
    <w:tbl>
      <w:tblPr>
        <w:tblStyle w:val="Tabelraster"/>
        <w:tblW w:w="0" w:type="auto"/>
        <w:tblLook w:val="04A0" w:firstRow="1" w:lastRow="0" w:firstColumn="1" w:lastColumn="0" w:noHBand="0" w:noVBand="1"/>
      </w:tblPr>
      <w:tblGrid>
        <w:gridCol w:w="4531"/>
        <w:gridCol w:w="4531"/>
      </w:tblGrid>
      <w:tr w:rsidR="00C47BEC" w:rsidTr="00D53A69">
        <w:tc>
          <w:tcPr>
            <w:tcW w:w="4531" w:type="dxa"/>
          </w:tcPr>
          <w:p w:rsidR="00C47BEC" w:rsidRPr="003540C2" w:rsidRDefault="00C47BEC" w:rsidP="00D53A69">
            <w:pPr>
              <w:rPr>
                <w:b/>
              </w:rPr>
            </w:pPr>
            <w:r w:rsidRPr="003540C2">
              <w:rPr>
                <w:b/>
              </w:rPr>
              <w:t>Naam project:</w:t>
            </w:r>
          </w:p>
        </w:tc>
        <w:tc>
          <w:tcPr>
            <w:tcW w:w="4531" w:type="dxa"/>
          </w:tcPr>
          <w:p w:rsidR="00C47BEC" w:rsidRDefault="00C47BEC" w:rsidP="00D53A69">
            <w:r>
              <w:t>PC4U</w:t>
            </w:r>
          </w:p>
        </w:tc>
      </w:tr>
      <w:tr w:rsidR="00C47BEC" w:rsidTr="00D53A69">
        <w:tc>
          <w:tcPr>
            <w:tcW w:w="4531" w:type="dxa"/>
          </w:tcPr>
          <w:p w:rsidR="00C47BEC" w:rsidRPr="003540C2" w:rsidRDefault="00C47BEC" w:rsidP="00D53A69">
            <w:pPr>
              <w:rPr>
                <w:b/>
              </w:rPr>
            </w:pPr>
            <w:r>
              <w:rPr>
                <w:b/>
              </w:rPr>
              <w:t>Opdrachtgever:</w:t>
            </w:r>
          </w:p>
        </w:tc>
        <w:tc>
          <w:tcPr>
            <w:tcW w:w="4531" w:type="dxa"/>
          </w:tcPr>
          <w:p w:rsidR="00C47BEC" w:rsidRDefault="00C47BEC" w:rsidP="00D53A69">
            <w:proofErr w:type="spellStart"/>
            <w:r>
              <w:t>Fedde</w:t>
            </w:r>
            <w:proofErr w:type="spellEnd"/>
            <w:r>
              <w:t xml:space="preserve"> van </w:t>
            </w:r>
            <w:proofErr w:type="spellStart"/>
            <w:r>
              <w:t>Gils</w:t>
            </w:r>
            <w:proofErr w:type="spellEnd"/>
          </w:p>
        </w:tc>
      </w:tr>
      <w:tr w:rsidR="00C47BEC" w:rsidTr="00D53A69">
        <w:tc>
          <w:tcPr>
            <w:tcW w:w="4531" w:type="dxa"/>
          </w:tcPr>
          <w:p w:rsidR="00C47BEC" w:rsidRPr="003540C2" w:rsidRDefault="00C47BEC" w:rsidP="00D53A69">
            <w:pPr>
              <w:rPr>
                <w:b/>
              </w:rPr>
            </w:pPr>
            <w:r>
              <w:rPr>
                <w:b/>
              </w:rPr>
              <w:t xml:space="preserve">Goedkeuren </w:t>
            </w:r>
            <w:proofErr w:type="spellStart"/>
            <w:r>
              <w:rPr>
                <w:b/>
              </w:rPr>
              <w:t>pva</w:t>
            </w:r>
            <w:proofErr w:type="spellEnd"/>
            <w:r>
              <w:rPr>
                <w:b/>
              </w:rPr>
              <w:t>:</w:t>
            </w:r>
          </w:p>
        </w:tc>
        <w:tc>
          <w:tcPr>
            <w:tcW w:w="4531" w:type="dxa"/>
          </w:tcPr>
          <w:p w:rsidR="00C47BEC" w:rsidRDefault="00C47BEC" w:rsidP="00D53A69">
            <w:proofErr w:type="spellStart"/>
            <w:r>
              <w:t>Fedde</w:t>
            </w:r>
            <w:proofErr w:type="spellEnd"/>
            <w:r>
              <w:t xml:space="preserve"> van </w:t>
            </w:r>
            <w:proofErr w:type="spellStart"/>
            <w:r>
              <w:t>Gils</w:t>
            </w:r>
            <w:proofErr w:type="spellEnd"/>
          </w:p>
        </w:tc>
      </w:tr>
      <w:tr w:rsidR="00C47BEC" w:rsidTr="00D53A69">
        <w:tc>
          <w:tcPr>
            <w:tcW w:w="4531" w:type="dxa"/>
          </w:tcPr>
          <w:p w:rsidR="00C47BEC" w:rsidRPr="003540C2" w:rsidRDefault="00C47BEC" w:rsidP="00D53A69">
            <w:pPr>
              <w:rPr>
                <w:b/>
              </w:rPr>
            </w:pPr>
            <w:r>
              <w:rPr>
                <w:b/>
              </w:rPr>
              <w:t>Uitgevoerd door:</w:t>
            </w:r>
          </w:p>
        </w:tc>
        <w:tc>
          <w:tcPr>
            <w:tcW w:w="4531" w:type="dxa"/>
          </w:tcPr>
          <w:p w:rsidR="00C47BEC" w:rsidRDefault="00C47BEC" w:rsidP="00D53A69">
            <w:r>
              <w:t xml:space="preserve">Damian </w:t>
            </w:r>
            <w:proofErr w:type="spellStart"/>
            <w:r>
              <w:t>Leijten</w:t>
            </w:r>
            <w:proofErr w:type="spellEnd"/>
            <w:r>
              <w:t xml:space="preserve"> &amp; Jeroen Stamkot</w:t>
            </w:r>
          </w:p>
        </w:tc>
      </w:tr>
    </w:tbl>
    <w:p w:rsidR="00C47BEC" w:rsidRDefault="00C47BEC" w:rsidP="00C47BEC">
      <w:r>
        <w:t xml:space="preserve">Tijdens dit project is het de bedoeling dat we voor onze opdrachtgever een site maken die lijkt op de structuur van cd-rom-land. </w:t>
      </w:r>
    </w:p>
    <w:p w:rsidR="00C47BEC" w:rsidRDefault="00C47BEC" w:rsidP="00C47BEC">
      <w:r>
        <w:t xml:space="preserve">Zie </w:t>
      </w:r>
      <w:proofErr w:type="spellStart"/>
      <w:r>
        <w:t>Blijlage</w:t>
      </w:r>
      <w:proofErr w:type="spellEnd"/>
      <w:r>
        <w:t xml:space="preserve"> 1: Schriftelijke opdracht.</w:t>
      </w:r>
    </w:p>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 w:rsidR="00C47BEC" w:rsidRDefault="00C47BEC" w:rsidP="00C47BEC">
      <w:pPr>
        <w:pStyle w:val="Kop2"/>
      </w:pPr>
      <w:bookmarkStart w:id="21" w:name="_Toc404954174"/>
      <w:bookmarkStart w:id="22" w:name="_Toc405990263"/>
      <w:r>
        <w:lastRenderedPageBreak/>
        <w:t>4. Projectactiviteiten</w:t>
      </w:r>
      <w:bookmarkEnd w:id="21"/>
      <w:bookmarkEnd w:id="22"/>
    </w:p>
    <w:p w:rsidR="00C47BEC" w:rsidRDefault="00C47BEC" w:rsidP="00C47BEC"/>
    <w:tbl>
      <w:tblPr>
        <w:tblStyle w:val="Tabelraster"/>
        <w:tblW w:w="0" w:type="auto"/>
        <w:tblLook w:val="04A0" w:firstRow="1" w:lastRow="0" w:firstColumn="1" w:lastColumn="0" w:noHBand="0" w:noVBand="1"/>
      </w:tblPr>
      <w:tblGrid>
        <w:gridCol w:w="4531"/>
        <w:gridCol w:w="4531"/>
      </w:tblGrid>
      <w:tr w:rsidR="00C47BEC" w:rsidRPr="00F8608E" w:rsidTr="00D53A69">
        <w:tc>
          <w:tcPr>
            <w:tcW w:w="4531" w:type="dxa"/>
          </w:tcPr>
          <w:p w:rsidR="00C47BEC" w:rsidRPr="00F8608E" w:rsidRDefault="00C47BEC" w:rsidP="00D53A69">
            <w:pPr>
              <w:rPr>
                <w:b/>
              </w:rPr>
            </w:pPr>
            <w:r w:rsidRPr="00F8608E">
              <w:rPr>
                <w:b/>
              </w:rPr>
              <w:t>Activiteit:</w:t>
            </w:r>
          </w:p>
        </w:tc>
        <w:tc>
          <w:tcPr>
            <w:tcW w:w="4531" w:type="dxa"/>
          </w:tcPr>
          <w:p w:rsidR="00C47BEC" w:rsidRPr="00F8608E" w:rsidRDefault="00C47BEC" w:rsidP="00D53A69">
            <w:pPr>
              <w:rPr>
                <w:b/>
              </w:rPr>
            </w:pPr>
            <w:r w:rsidRPr="00F8608E">
              <w:rPr>
                <w:b/>
              </w:rPr>
              <w:t>Wie?</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 xml:space="preserve">Ingevulde vragenlijst m.b.t. het project      </w:t>
            </w:r>
          </w:p>
        </w:tc>
        <w:tc>
          <w:tcPr>
            <w:tcW w:w="4531" w:type="dxa"/>
          </w:tcPr>
          <w:p w:rsidR="00C47BEC" w:rsidRDefault="00C47BEC" w:rsidP="00D53A69">
            <w:r>
              <w:t>Samen</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 xml:space="preserve">Beschrijving van projectopdracht + haalbaarheid van project     </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Start maken van projectdocumentatie           </w:t>
            </w:r>
          </w:p>
          <w:p w:rsidR="00C47BEC" w:rsidRPr="00F8608E" w:rsidRDefault="00C47BEC" w:rsidP="00D53A69">
            <w:pPr>
              <w:rPr>
                <w:rFonts w:ascii="Calibri" w:hAnsi="Calibri"/>
                <w:color w:val="000000"/>
              </w:rPr>
            </w:pPr>
            <w:r>
              <w:rPr>
                <w:rFonts w:ascii="Calibri" w:hAnsi="Calibri"/>
                <w:color w:val="000000"/>
              </w:rPr>
              <w:t xml:space="preserve">Aanmaken van logboek/urenverantwoording     </w:t>
            </w:r>
          </w:p>
        </w:tc>
        <w:tc>
          <w:tcPr>
            <w:tcW w:w="4531" w:type="dxa"/>
          </w:tcPr>
          <w:p w:rsidR="00C47BEC" w:rsidRDefault="00C47BEC" w:rsidP="00D53A69">
            <w:r>
              <w:t>Jeroen</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 xml:space="preserve">Maken van een samenwerkingsovereenkomst          </w:t>
            </w:r>
          </w:p>
        </w:tc>
        <w:tc>
          <w:tcPr>
            <w:tcW w:w="4531" w:type="dxa"/>
          </w:tcPr>
          <w:p w:rsidR="00C47BEC" w:rsidRDefault="00C47BEC" w:rsidP="00D53A69">
            <w:r>
              <w:t>Damian</w:t>
            </w:r>
          </w:p>
        </w:tc>
      </w:tr>
      <w:tr w:rsidR="00C47BEC" w:rsidTr="00D53A69">
        <w:tc>
          <w:tcPr>
            <w:tcW w:w="4531" w:type="dxa"/>
          </w:tcPr>
          <w:p w:rsidR="00C47BEC" w:rsidRDefault="00C47BEC" w:rsidP="00D53A69"/>
        </w:tc>
        <w:tc>
          <w:tcPr>
            <w:tcW w:w="4531" w:type="dxa"/>
          </w:tcPr>
          <w:p w:rsidR="00C47BEC" w:rsidRDefault="00C47BEC" w:rsidP="00D53A69"/>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Aangevulde Plan van Aanpak inclusief een grafische planning</w:t>
            </w:r>
          </w:p>
        </w:tc>
        <w:tc>
          <w:tcPr>
            <w:tcW w:w="4531" w:type="dxa"/>
          </w:tcPr>
          <w:p w:rsidR="00C47BEC" w:rsidRDefault="00C47BEC" w:rsidP="00D53A69">
            <w:r>
              <w:t>Samen</w:t>
            </w:r>
          </w:p>
        </w:tc>
      </w:tr>
      <w:tr w:rsidR="00C47BEC" w:rsidTr="00D53A69">
        <w:tc>
          <w:tcPr>
            <w:tcW w:w="4531" w:type="dxa"/>
          </w:tcPr>
          <w:p w:rsidR="00C47BEC" w:rsidRPr="00F8608E" w:rsidRDefault="00C47BEC" w:rsidP="00D53A69">
            <w:pPr>
              <w:rPr>
                <w:rFonts w:ascii="Calibri" w:hAnsi="Calibri"/>
                <w:color w:val="000000"/>
              </w:rPr>
            </w:pPr>
            <w:r>
              <w:rPr>
                <w:rFonts w:ascii="Calibri" w:hAnsi="Calibri"/>
                <w:color w:val="000000"/>
              </w:rPr>
              <w:t>Aanvullen van projectdocumentatie</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Wireframes van de </w:t>
            </w:r>
            <w:proofErr w:type="spellStart"/>
            <w:r>
              <w:rPr>
                <w:rFonts w:ascii="Calibri" w:hAnsi="Calibri"/>
                <w:color w:val="000000"/>
              </w:rPr>
              <w:t>webapplicatie</w:t>
            </w:r>
            <w:proofErr w:type="spellEnd"/>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proofErr w:type="spellStart"/>
            <w:r>
              <w:rPr>
                <w:rFonts w:ascii="Calibri" w:hAnsi="Calibri"/>
                <w:color w:val="000000"/>
              </w:rPr>
              <w:t>Moodboard</w:t>
            </w:r>
            <w:proofErr w:type="spellEnd"/>
            <w:r>
              <w:rPr>
                <w:rFonts w:ascii="Calibri" w:hAnsi="Calibri"/>
                <w:color w:val="000000"/>
              </w:rPr>
              <w:t xml:space="preserve"> van de </w:t>
            </w:r>
            <w:proofErr w:type="spellStart"/>
            <w:r>
              <w:rPr>
                <w:rFonts w:ascii="Calibri" w:hAnsi="Calibri"/>
                <w:color w:val="000000"/>
              </w:rPr>
              <w:t>webapplicatie</w:t>
            </w:r>
            <w:proofErr w:type="spellEnd"/>
            <w:r>
              <w:rPr>
                <w:rFonts w:ascii="Calibri" w:hAnsi="Calibri"/>
                <w:color w:val="000000"/>
              </w:rPr>
              <w:t xml:space="preserve"> (sfeerbepaling, </w:t>
            </w:r>
            <w:proofErr w:type="spellStart"/>
            <w:r>
              <w:rPr>
                <w:rFonts w:ascii="Calibri" w:hAnsi="Calibri"/>
                <w:color w:val="000000"/>
              </w:rPr>
              <w:t>layout</w:t>
            </w:r>
            <w:proofErr w:type="spellEnd"/>
            <w:r>
              <w:rPr>
                <w:rFonts w:ascii="Calibri" w:hAnsi="Calibri"/>
                <w:color w:val="000000"/>
              </w:rPr>
              <w:t>, kleuren, lettertypen)</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Logo- ontwerp voor de computershop</w:t>
            </w:r>
          </w:p>
        </w:tc>
        <w:tc>
          <w:tcPr>
            <w:tcW w:w="4531" w:type="dxa"/>
          </w:tcPr>
          <w:p w:rsidR="00C47BEC" w:rsidRDefault="00C47BEC" w:rsidP="00D53A69">
            <w:r>
              <w:t>Damian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Technisch ontwerp van de website </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Materiaal- en middelenlijst van de applicatie</w:t>
            </w:r>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Damian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tcPr>
          <w:p w:rsidR="00C47BEC" w:rsidRDefault="00C47BEC" w:rsidP="00D53A69">
            <w:pPr>
              <w:rPr>
                <w:rFonts w:ascii="Calibri" w:hAnsi="Calibri"/>
                <w:color w:val="000000"/>
              </w:rPr>
            </w:pPr>
            <w:r>
              <w:rPr>
                <w:rFonts w:ascii="Calibri" w:hAnsi="Calibri"/>
                <w:color w:val="000000"/>
              </w:rPr>
              <w:t xml:space="preserve">Gerealiseerde </w:t>
            </w:r>
            <w:proofErr w:type="spellStart"/>
            <w:r>
              <w:rPr>
                <w:rFonts w:ascii="Calibri" w:hAnsi="Calibri"/>
                <w:color w:val="000000"/>
              </w:rPr>
              <w:t>webapplicatie</w:t>
            </w:r>
            <w:proofErr w:type="spellEnd"/>
          </w:p>
        </w:tc>
        <w:tc>
          <w:tcPr>
            <w:tcW w:w="4531" w:type="dxa"/>
          </w:tcPr>
          <w:p w:rsidR="00C47BEC" w:rsidRDefault="00C47BEC" w:rsidP="00D53A69">
            <w:r>
              <w:t>Samen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Acceptatietest gemaakt</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r>
              <w:rPr>
                <w:rFonts w:ascii="Calibri" w:hAnsi="Calibri"/>
                <w:color w:val="000000"/>
              </w:rPr>
              <w:t>Acceptatietest uitgevoerd</w:t>
            </w:r>
          </w:p>
        </w:tc>
        <w:tc>
          <w:tcPr>
            <w:tcW w:w="4531" w:type="dxa"/>
          </w:tcPr>
          <w:p w:rsidR="00C47BEC" w:rsidRDefault="00C47BEC" w:rsidP="00D53A69">
            <w:r>
              <w:t>Iemand van buitenaf</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Damian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Jeroen</w:t>
            </w:r>
          </w:p>
        </w:tc>
      </w:tr>
      <w:tr w:rsidR="00C47BEC" w:rsidTr="00D53A69">
        <w:tc>
          <w:tcPr>
            <w:tcW w:w="4531" w:type="dxa"/>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 xml:space="preserve">Website online zetten op </w:t>
            </w:r>
            <w:proofErr w:type="spellStart"/>
            <w:r>
              <w:rPr>
                <w:rFonts w:ascii="Calibri" w:hAnsi="Calibri"/>
                <w:color w:val="000000"/>
              </w:rPr>
              <w:t>Radiusdev</w:t>
            </w:r>
            <w:proofErr w:type="spellEnd"/>
            <w:r>
              <w:rPr>
                <w:rFonts w:ascii="Calibri" w:hAnsi="Calibri"/>
                <w:color w:val="000000"/>
              </w:rPr>
              <w:t xml:space="preserve"> Domein</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 xml:space="preserve">Presentatie maken van de website </w:t>
            </w:r>
            <w:proofErr w:type="spellStart"/>
            <w:r>
              <w:rPr>
                <w:rFonts w:ascii="Calibri" w:hAnsi="Calibri"/>
                <w:color w:val="000000"/>
              </w:rPr>
              <w:t>incl</w:t>
            </w:r>
            <w:proofErr w:type="spellEnd"/>
            <w:r>
              <w:rPr>
                <w:rFonts w:ascii="Calibri" w:hAnsi="Calibri"/>
                <w:color w:val="000000"/>
              </w:rPr>
              <w:t xml:space="preserve"> </w:t>
            </w:r>
            <w:proofErr w:type="spellStart"/>
            <w:r>
              <w:rPr>
                <w:rFonts w:ascii="Calibri" w:hAnsi="Calibri"/>
                <w:color w:val="000000"/>
              </w:rPr>
              <w:t>Powerpoint</w:t>
            </w:r>
            <w:proofErr w:type="spellEnd"/>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Damian</w:t>
            </w:r>
          </w:p>
        </w:tc>
      </w:tr>
      <w:tr w:rsidR="00C47BEC" w:rsidTr="00D53A69">
        <w:tc>
          <w:tcPr>
            <w:tcW w:w="4531" w:type="dxa"/>
            <w:vAlign w:val="center"/>
          </w:tcPr>
          <w:p w:rsidR="00C47BEC" w:rsidRDefault="00C47BEC" w:rsidP="00D53A69">
            <w:pPr>
              <w:rPr>
                <w:rFonts w:ascii="Calibri" w:hAnsi="Calibri"/>
                <w:color w:val="000000"/>
              </w:rPr>
            </w:pPr>
          </w:p>
        </w:tc>
        <w:tc>
          <w:tcPr>
            <w:tcW w:w="4531" w:type="dxa"/>
          </w:tcPr>
          <w:p w:rsidR="00C47BEC" w:rsidRDefault="00C47BEC" w:rsidP="00D53A69"/>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Optimalisatieplan voor website (checklist maken)</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Uitvoeren van de optimalisaties (checklist afgaan)</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Groepsreflectie</w:t>
            </w:r>
          </w:p>
        </w:tc>
        <w:tc>
          <w:tcPr>
            <w:tcW w:w="4531" w:type="dxa"/>
          </w:tcPr>
          <w:p w:rsidR="00C47BEC" w:rsidRDefault="00C47BEC" w:rsidP="00D53A69">
            <w:r>
              <w:t>Samen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Individueel Reflectierapport</w:t>
            </w:r>
          </w:p>
        </w:tc>
        <w:tc>
          <w:tcPr>
            <w:tcW w:w="4531" w:type="dxa"/>
          </w:tcPr>
          <w:p w:rsidR="00C47BEC" w:rsidRDefault="00C47BEC" w:rsidP="00D53A69">
            <w:r>
              <w:t>Beide</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logboek/urenverantwoording</w:t>
            </w:r>
          </w:p>
        </w:tc>
        <w:tc>
          <w:tcPr>
            <w:tcW w:w="4531" w:type="dxa"/>
          </w:tcPr>
          <w:p w:rsidR="00C47BEC" w:rsidRDefault="00C47BEC" w:rsidP="00D53A69">
            <w:r>
              <w:t>Jeroen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Bijhouden Projectdocumentatie</w:t>
            </w:r>
          </w:p>
        </w:tc>
        <w:tc>
          <w:tcPr>
            <w:tcW w:w="4531" w:type="dxa"/>
          </w:tcPr>
          <w:p w:rsidR="00C47BEC" w:rsidRDefault="00C47BEC" w:rsidP="00D53A69">
            <w:r>
              <w:t>Damian</w:t>
            </w:r>
          </w:p>
        </w:tc>
      </w:tr>
      <w:tr w:rsidR="00C47BEC" w:rsidTr="00D53A69">
        <w:tc>
          <w:tcPr>
            <w:tcW w:w="4531" w:type="dxa"/>
            <w:vAlign w:val="center"/>
          </w:tcPr>
          <w:p w:rsidR="00C47BEC" w:rsidRDefault="00C47BEC" w:rsidP="00D53A69">
            <w:pPr>
              <w:rPr>
                <w:rFonts w:ascii="Calibri" w:hAnsi="Calibri"/>
                <w:color w:val="000000"/>
              </w:rPr>
            </w:pPr>
            <w:r>
              <w:rPr>
                <w:rFonts w:ascii="Calibri" w:hAnsi="Calibri"/>
                <w:color w:val="000000"/>
              </w:rPr>
              <w:t>Presentatie geven</w:t>
            </w:r>
          </w:p>
        </w:tc>
        <w:tc>
          <w:tcPr>
            <w:tcW w:w="4531" w:type="dxa"/>
          </w:tcPr>
          <w:p w:rsidR="00C47BEC" w:rsidRDefault="00C47BEC" w:rsidP="00D53A69">
            <w:r>
              <w:t>Beide</w:t>
            </w:r>
          </w:p>
        </w:tc>
      </w:tr>
    </w:tbl>
    <w:p w:rsidR="00C47BEC" w:rsidRDefault="00C47BEC" w:rsidP="00C47BEC"/>
    <w:p w:rsidR="00C47BEC" w:rsidRDefault="00C47BEC" w:rsidP="00C47BEC">
      <w:pPr>
        <w:pStyle w:val="Kop2"/>
      </w:pPr>
      <w:bookmarkStart w:id="23" w:name="_Toc404954175"/>
      <w:bookmarkStart w:id="24" w:name="_Toc405990264"/>
      <w:r>
        <w:lastRenderedPageBreak/>
        <w:t>5. Projectgrenzen</w:t>
      </w:r>
      <w:bookmarkEnd w:id="23"/>
      <w:bookmarkEnd w:id="24"/>
    </w:p>
    <w:p w:rsidR="00C47BEC" w:rsidRDefault="00C47BEC" w:rsidP="00C47BEC"/>
    <w:p w:rsidR="00C47BEC" w:rsidRDefault="00C47BEC" w:rsidP="00C47BEC">
      <w:r>
        <w:t xml:space="preserve">Het word een statische website waarbij je niks aan je winkelmand kan toevoegen. Wel is het mogelijk om producten te bekijken. Het is niet mogelijk om in te loggen in de site. Er is wel een zoekbalk aanwezig, deze hoeft niet te werken, mag wel. </w:t>
      </w:r>
    </w:p>
    <w:p w:rsidR="00C47BEC" w:rsidRDefault="00C47BEC" w:rsidP="00C47BEC">
      <w:r>
        <w:t>De site moet overzichtelijk zijn en ingedeeld net zoals de site van cd-rom-land.</w:t>
      </w:r>
    </w:p>
    <w:p w:rsidR="00C47BEC" w:rsidRDefault="00C47BEC" w:rsidP="00C47BEC">
      <w:r>
        <w:t>Ook moet de site gebruiksvriendelijk zijn met beige kleuren.</w:t>
      </w:r>
    </w:p>
    <w:p w:rsidR="00C47BEC" w:rsidRDefault="00C47BEC" w:rsidP="00C47BEC">
      <w:pPr>
        <w:spacing w:after="0"/>
      </w:pPr>
      <w:r>
        <w:t>Begin datum: 17 november 2014</w:t>
      </w:r>
    </w:p>
    <w:p w:rsidR="00C47BEC" w:rsidRDefault="00C47BEC" w:rsidP="00C47BEC">
      <w:pPr>
        <w:spacing w:after="0"/>
      </w:pPr>
      <w:r>
        <w:t>Eind datum: einde periode 2</w:t>
      </w:r>
    </w:p>
    <w:p w:rsidR="00C47BEC" w:rsidRDefault="00C47BEC" w:rsidP="00C47BEC">
      <w:pPr>
        <w:spacing w:after="0"/>
      </w:pPr>
    </w:p>
    <w:p w:rsidR="00C47BEC" w:rsidRDefault="00C47BEC" w:rsidP="00C47BEC">
      <w:pPr>
        <w:pStyle w:val="Kop2"/>
      </w:pPr>
      <w:bookmarkStart w:id="25" w:name="_Toc404954176"/>
      <w:bookmarkStart w:id="26" w:name="_Toc405990265"/>
      <w:r>
        <w:t>6. Producten</w:t>
      </w:r>
      <w:bookmarkEnd w:id="25"/>
      <w:bookmarkEnd w:id="26"/>
    </w:p>
    <w:p w:rsidR="00C47BEC" w:rsidRDefault="00C47BEC" w:rsidP="00C47BEC"/>
    <w:p w:rsidR="00C47BEC" w:rsidRDefault="00C47BEC" w:rsidP="00C47BEC">
      <w:pPr>
        <w:pStyle w:val="Lijstalinea"/>
        <w:numPr>
          <w:ilvl w:val="0"/>
          <w:numId w:val="3"/>
        </w:numPr>
      </w:pPr>
      <w:r>
        <w:t>Plan van aanpak</w:t>
      </w:r>
    </w:p>
    <w:p w:rsidR="00C47BEC" w:rsidRDefault="00C47BEC" w:rsidP="00C47BEC">
      <w:pPr>
        <w:pStyle w:val="Lijstalinea"/>
        <w:numPr>
          <w:ilvl w:val="0"/>
          <w:numId w:val="3"/>
        </w:numPr>
      </w:pPr>
      <w:r>
        <w:t>Vragenlijst</w:t>
      </w:r>
    </w:p>
    <w:p w:rsidR="00C47BEC" w:rsidRDefault="00C47BEC" w:rsidP="00C47BEC">
      <w:pPr>
        <w:pStyle w:val="Lijstalinea"/>
        <w:numPr>
          <w:ilvl w:val="0"/>
          <w:numId w:val="3"/>
        </w:numPr>
      </w:pPr>
      <w:r>
        <w:t>Beschrijving projectopdracht en haalbaarheid</w:t>
      </w:r>
    </w:p>
    <w:p w:rsidR="00C47BEC" w:rsidRDefault="00C47BEC" w:rsidP="00C47BEC">
      <w:pPr>
        <w:pStyle w:val="Lijstalinea"/>
        <w:numPr>
          <w:ilvl w:val="0"/>
          <w:numId w:val="3"/>
        </w:numPr>
      </w:pPr>
      <w:r>
        <w:t>Logboek</w:t>
      </w:r>
    </w:p>
    <w:p w:rsidR="00C47BEC" w:rsidRDefault="00C47BEC" w:rsidP="00C47BEC">
      <w:pPr>
        <w:pStyle w:val="Lijstalinea"/>
        <w:numPr>
          <w:ilvl w:val="0"/>
          <w:numId w:val="3"/>
        </w:numPr>
      </w:pPr>
      <w:r>
        <w:t>Samenwerkingsovereenkomst</w:t>
      </w:r>
    </w:p>
    <w:p w:rsidR="00C47BEC" w:rsidRDefault="00C47BEC" w:rsidP="00C47BEC">
      <w:pPr>
        <w:pStyle w:val="Lijstalinea"/>
        <w:numPr>
          <w:ilvl w:val="0"/>
          <w:numId w:val="3"/>
        </w:numPr>
      </w:pPr>
      <w:r>
        <w:t>Wireframes</w:t>
      </w:r>
    </w:p>
    <w:p w:rsidR="00C47BEC" w:rsidRDefault="00C47BEC" w:rsidP="00C47BEC">
      <w:pPr>
        <w:pStyle w:val="Lijstalinea"/>
        <w:numPr>
          <w:ilvl w:val="0"/>
          <w:numId w:val="3"/>
        </w:numPr>
      </w:pPr>
      <w:proofErr w:type="spellStart"/>
      <w:r>
        <w:t>Moodboard</w:t>
      </w:r>
      <w:proofErr w:type="spellEnd"/>
    </w:p>
    <w:p w:rsidR="00C47BEC" w:rsidRDefault="00C47BEC" w:rsidP="00C47BEC">
      <w:pPr>
        <w:pStyle w:val="Lijstalinea"/>
        <w:numPr>
          <w:ilvl w:val="0"/>
          <w:numId w:val="3"/>
        </w:numPr>
      </w:pPr>
      <w:r>
        <w:t>Logo</w:t>
      </w:r>
    </w:p>
    <w:p w:rsidR="00C47BEC" w:rsidRDefault="00C47BEC" w:rsidP="00C47BEC">
      <w:pPr>
        <w:pStyle w:val="Lijstalinea"/>
        <w:numPr>
          <w:ilvl w:val="0"/>
          <w:numId w:val="3"/>
        </w:numPr>
      </w:pPr>
      <w:r>
        <w:t>Technisch ontwerp</w:t>
      </w:r>
    </w:p>
    <w:p w:rsidR="00C47BEC" w:rsidRDefault="00C47BEC" w:rsidP="00C47BEC">
      <w:pPr>
        <w:pStyle w:val="Lijstalinea"/>
        <w:numPr>
          <w:ilvl w:val="0"/>
          <w:numId w:val="3"/>
        </w:numPr>
      </w:pPr>
      <w:r>
        <w:t>Materiaal- en middelen lijst</w:t>
      </w:r>
    </w:p>
    <w:p w:rsidR="00C47BEC" w:rsidRDefault="00C47BEC" w:rsidP="00C47BEC">
      <w:pPr>
        <w:pStyle w:val="Lijstalinea"/>
        <w:numPr>
          <w:ilvl w:val="0"/>
          <w:numId w:val="3"/>
        </w:numPr>
      </w:pPr>
      <w:r>
        <w:t xml:space="preserve">Gerealiseerde </w:t>
      </w:r>
      <w:proofErr w:type="spellStart"/>
      <w:r>
        <w:t>webapplicatie</w:t>
      </w:r>
      <w:proofErr w:type="spellEnd"/>
    </w:p>
    <w:p w:rsidR="00C47BEC" w:rsidRDefault="00C47BEC" w:rsidP="00C47BEC">
      <w:pPr>
        <w:pStyle w:val="Lijstalinea"/>
        <w:numPr>
          <w:ilvl w:val="0"/>
          <w:numId w:val="3"/>
        </w:numPr>
      </w:pPr>
      <w:r>
        <w:t>Acceptatietest</w:t>
      </w:r>
    </w:p>
    <w:p w:rsidR="00C47BEC" w:rsidRDefault="00C47BEC" w:rsidP="00C47BEC">
      <w:pPr>
        <w:pStyle w:val="Lijstalinea"/>
        <w:numPr>
          <w:ilvl w:val="0"/>
          <w:numId w:val="3"/>
        </w:numPr>
      </w:pPr>
      <w:r>
        <w:t>Presentatie</w:t>
      </w:r>
    </w:p>
    <w:p w:rsidR="00C47BEC" w:rsidRDefault="00C47BEC" w:rsidP="00C47BEC">
      <w:pPr>
        <w:pStyle w:val="Lijstalinea"/>
        <w:numPr>
          <w:ilvl w:val="0"/>
          <w:numId w:val="3"/>
        </w:numPr>
      </w:pPr>
      <w:r>
        <w:t>Optimalisatieplan</w:t>
      </w:r>
    </w:p>
    <w:p w:rsidR="00C47BEC" w:rsidRDefault="00C47BEC" w:rsidP="00C47BEC">
      <w:pPr>
        <w:pStyle w:val="Lijstalinea"/>
        <w:numPr>
          <w:ilvl w:val="0"/>
          <w:numId w:val="3"/>
        </w:numPr>
      </w:pPr>
      <w:r>
        <w:t>Groepsreflectie</w:t>
      </w:r>
    </w:p>
    <w:p w:rsidR="00C47BEC" w:rsidRDefault="00C47BEC" w:rsidP="00C47BEC">
      <w:pPr>
        <w:pStyle w:val="Lijstalinea"/>
        <w:numPr>
          <w:ilvl w:val="0"/>
          <w:numId w:val="3"/>
        </w:numPr>
      </w:pPr>
      <w:r>
        <w:t>Reflectierapport</w:t>
      </w:r>
    </w:p>
    <w:p w:rsidR="00C47BEC" w:rsidRDefault="00C47BEC" w:rsidP="00C47BEC"/>
    <w:p w:rsidR="00C47BEC" w:rsidRDefault="00C47BEC" w:rsidP="00C47BEC">
      <w:pPr>
        <w:pStyle w:val="Kop2"/>
      </w:pPr>
      <w:bookmarkStart w:id="27" w:name="_Toc404954177"/>
      <w:bookmarkStart w:id="28" w:name="_Toc405990266"/>
      <w:r>
        <w:t>7. Kwaliteit</w:t>
      </w:r>
      <w:bookmarkEnd w:id="27"/>
      <w:bookmarkEnd w:id="28"/>
    </w:p>
    <w:p w:rsidR="00C47BEC" w:rsidRDefault="00C47BEC" w:rsidP="00C47BEC"/>
    <w:p w:rsidR="00C47BEC" w:rsidRDefault="00C47BEC" w:rsidP="00C47BEC">
      <w:r w:rsidRPr="00573678">
        <w:t>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w:t>
      </w:r>
      <w:r>
        <w:t xml:space="preserve"> Er word gebruikt gemaakt van </w:t>
      </w:r>
      <w:proofErr w:type="spellStart"/>
      <w:r>
        <w:t>Github</w:t>
      </w:r>
      <w:proofErr w:type="spellEnd"/>
      <w:r>
        <w:t xml:space="preserve"> en </w:t>
      </w:r>
      <w:proofErr w:type="spellStart"/>
      <w:r>
        <w:t>Sublime</w:t>
      </w:r>
      <w:proofErr w:type="spellEnd"/>
      <w:r>
        <w:t xml:space="preserve"> </w:t>
      </w:r>
      <w:proofErr w:type="spellStart"/>
      <w:r>
        <w:t>Text</w:t>
      </w:r>
      <w:proofErr w:type="spellEnd"/>
      <w:r>
        <w:t xml:space="preserve"> 3.</w:t>
      </w:r>
    </w:p>
    <w:p w:rsidR="00C47BEC" w:rsidRDefault="00C47BEC" w:rsidP="00C47BEC"/>
    <w:p w:rsidR="00C47BEC" w:rsidRDefault="00C47BEC" w:rsidP="00C47BEC"/>
    <w:p w:rsidR="00C47BEC" w:rsidRDefault="00C47BEC" w:rsidP="00C47BEC"/>
    <w:p w:rsidR="00C47BEC" w:rsidRDefault="00C47BEC" w:rsidP="00C47BEC">
      <w:pPr>
        <w:pStyle w:val="Kop2"/>
      </w:pPr>
      <w:bookmarkStart w:id="29" w:name="_Toc404954178"/>
      <w:bookmarkStart w:id="30" w:name="_Toc405990267"/>
      <w:r>
        <w:lastRenderedPageBreak/>
        <w:t>8. Projectorganisatie</w:t>
      </w:r>
      <w:bookmarkEnd w:id="29"/>
      <w:bookmarkEnd w:id="30"/>
    </w:p>
    <w:p w:rsidR="00C47BEC" w:rsidRDefault="00C47BEC" w:rsidP="00C47BEC"/>
    <w:p w:rsidR="00C47BEC" w:rsidRDefault="00C47BEC" w:rsidP="00C47BEC">
      <w:r>
        <w:t>We zijn beschikbaar op:</w:t>
      </w:r>
    </w:p>
    <w:p w:rsidR="00C47BEC" w:rsidRDefault="00C47BEC" w:rsidP="00C47BEC">
      <w:pPr>
        <w:spacing w:after="0"/>
      </w:pPr>
      <w:r>
        <w:t>Dinsdag 13:20 – 17:20</w:t>
      </w:r>
    </w:p>
    <w:p w:rsidR="00C47BEC" w:rsidRDefault="00C47BEC" w:rsidP="00C47BEC">
      <w:pPr>
        <w:spacing w:after="0"/>
      </w:pPr>
      <w:r>
        <w:t>Woensdag 13:20 – 17:20</w:t>
      </w:r>
    </w:p>
    <w:p w:rsidR="00C47BEC" w:rsidRDefault="00C47BEC" w:rsidP="00C47BEC">
      <w:pPr>
        <w:spacing w:after="0"/>
      </w:pPr>
      <w:r>
        <w:t>Vrijdag 13:20 – 17:20</w:t>
      </w:r>
    </w:p>
    <w:p w:rsidR="00C47BEC" w:rsidRDefault="00C47BEC" w:rsidP="00C47BEC">
      <w:pPr>
        <w:spacing w:after="0"/>
      </w:pPr>
    </w:p>
    <w:p w:rsidR="00C47BEC" w:rsidRDefault="00C47BEC" w:rsidP="00C47BEC">
      <w:pPr>
        <w:spacing w:after="0"/>
      </w:pPr>
      <w:r>
        <w:t>Vergaderen elke les 5 minuten voor het eind van de les even terugkoppelen.</w:t>
      </w:r>
    </w:p>
    <w:p w:rsidR="00C47BEC" w:rsidRDefault="00C47BEC" w:rsidP="00C47BEC">
      <w:pPr>
        <w:spacing w:after="0"/>
      </w:pPr>
      <w:r>
        <w:t>Elke les is er een mogelijkheid om de opdrachtgever aan te spreken.</w:t>
      </w:r>
    </w:p>
    <w:p w:rsidR="00C47BEC" w:rsidRDefault="00C47BEC" w:rsidP="00C47BEC">
      <w:pPr>
        <w:spacing w:after="0"/>
      </w:pPr>
    </w:p>
    <w:p w:rsidR="00C47BEC" w:rsidRPr="00573678" w:rsidRDefault="00C47BEC" w:rsidP="00C47BEC">
      <w:pPr>
        <w:pStyle w:val="Kop2"/>
      </w:pPr>
      <w:bookmarkStart w:id="31" w:name="_Toc404954179"/>
      <w:bookmarkStart w:id="32" w:name="_Toc405990268"/>
      <w:r>
        <w:rPr>
          <w:noProof/>
          <w:lang w:eastAsia="nl-NL"/>
        </w:rPr>
        <w:drawing>
          <wp:anchor distT="0" distB="0" distL="114300" distR="114300" simplePos="0" relativeHeight="251659264" behindDoc="1" locked="0" layoutInCell="1" allowOverlap="1" wp14:anchorId="4C0CE6B8" wp14:editId="25FC0D44">
            <wp:simplePos x="0" y="0"/>
            <wp:positionH relativeFrom="margin">
              <wp:align>left</wp:align>
            </wp:positionH>
            <wp:positionV relativeFrom="paragraph">
              <wp:posOffset>377825</wp:posOffset>
            </wp:positionV>
            <wp:extent cx="3022600" cy="1887655"/>
            <wp:effectExtent l="0" t="0" r="635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2600" cy="1887655"/>
                    </a:xfrm>
                    <a:prstGeom prst="rect">
                      <a:avLst/>
                    </a:prstGeom>
                  </pic:spPr>
                </pic:pic>
              </a:graphicData>
            </a:graphic>
            <wp14:sizeRelH relativeFrom="page">
              <wp14:pctWidth>0</wp14:pctWidth>
            </wp14:sizeRelH>
            <wp14:sizeRelV relativeFrom="page">
              <wp14:pctHeight>0</wp14:pctHeight>
            </wp14:sizeRelV>
          </wp:anchor>
        </w:drawing>
      </w:r>
      <w:r>
        <w:t>9. Planning</w:t>
      </w:r>
      <w:bookmarkEnd w:id="31"/>
      <w:bookmarkEnd w:id="32"/>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r>
        <w:rPr>
          <w:noProof/>
          <w:lang w:eastAsia="nl-NL"/>
        </w:rPr>
        <w:drawing>
          <wp:inline distT="0" distB="0" distL="0" distR="0" wp14:anchorId="5195BD2C" wp14:editId="78872828">
            <wp:extent cx="3036121" cy="19272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068" cy="1944330"/>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741C8B4D" wp14:editId="06190415">
            <wp:extent cx="3021871" cy="2070100"/>
            <wp:effectExtent l="0" t="0" r="762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672" cy="2089145"/>
                    </a:xfrm>
                    <a:prstGeom prst="rect">
                      <a:avLst/>
                    </a:prstGeom>
                  </pic:spPr>
                </pic:pic>
              </a:graphicData>
            </a:graphic>
          </wp:inline>
        </w:drawing>
      </w:r>
    </w:p>
    <w:p w:rsidR="00C47BEC" w:rsidRDefault="00C47BEC" w:rsidP="00C47BEC">
      <w:pPr>
        <w:spacing w:after="0"/>
      </w:pPr>
      <w:r>
        <w:rPr>
          <w:noProof/>
          <w:lang w:eastAsia="nl-NL"/>
        </w:rPr>
        <w:lastRenderedPageBreak/>
        <w:drawing>
          <wp:inline distT="0" distB="0" distL="0" distR="0" wp14:anchorId="08BE5DE4" wp14:editId="0A24B984">
            <wp:extent cx="3116957" cy="1936750"/>
            <wp:effectExtent l="0" t="0" r="762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5745" cy="1942211"/>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3DEDAD95" wp14:editId="6229028C">
            <wp:extent cx="3112794" cy="19621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8784" cy="1972229"/>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5A539165" wp14:editId="52FDB60B">
            <wp:extent cx="3105150" cy="193169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4692" cy="1937628"/>
                    </a:xfrm>
                    <a:prstGeom prst="rect">
                      <a:avLst/>
                    </a:prstGeom>
                  </pic:spPr>
                </pic:pic>
              </a:graphicData>
            </a:graphic>
          </wp:inline>
        </w:drawing>
      </w:r>
    </w:p>
    <w:p w:rsidR="00C47BEC" w:rsidRDefault="00C47BEC" w:rsidP="00C47BEC">
      <w:pPr>
        <w:spacing w:after="0"/>
      </w:pPr>
      <w:r>
        <w:rPr>
          <w:noProof/>
          <w:lang w:eastAsia="nl-NL"/>
        </w:rPr>
        <w:drawing>
          <wp:inline distT="0" distB="0" distL="0" distR="0" wp14:anchorId="6A3DA27A" wp14:editId="598F2465">
            <wp:extent cx="3105150" cy="20980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6902" cy="2112772"/>
                    </a:xfrm>
                    <a:prstGeom prst="rect">
                      <a:avLst/>
                    </a:prstGeom>
                  </pic:spPr>
                </pic:pic>
              </a:graphicData>
            </a:graphic>
          </wp:inline>
        </w:drawing>
      </w: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pStyle w:val="Kop2"/>
      </w:pPr>
      <w:bookmarkStart w:id="33" w:name="_Toc385249399"/>
      <w:bookmarkStart w:id="34" w:name="_Toc404954180"/>
      <w:bookmarkStart w:id="35" w:name="_Toc405990269"/>
      <w:r>
        <w:lastRenderedPageBreak/>
        <w:t>10. Risico’s</w:t>
      </w:r>
      <w:bookmarkEnd w:id="33"/>
      <w:bookmarkEnd w:id="34"/>
      <w:bookmarkEnd w:id="35"/>
    </w:p>
    <w:p w:rsidR="00C47BEC" w:rsidRDefault="00C47BEC" w:rsidP="00C47BEC"/>
    <w:p w:rsidR="00C47BEC" w:rsidRDefault="00C47BEC" w:rsidP="00C47BEC">
      <w:r>
        <w:t>Interne risico’s:  Niet genoeg kennis</w:t>
      </w:r>
    </w:p>
    <w:p w:rsidR="00C47BEC" w:rsidRDefault="00C47BEC" w:rsidP="00C47BEC">
      <w:r>
        <w:tab/>
      </w:r>
      <w:r>
        <w:tab/>
        <w:t xml:space="preserve"> </w:t>
      </w:r>
      <w:proofErr w:type="spellStart"/>
      <w:r>
        <w:t>GitHub</w:t>
      </w:r>
      <w:proofErr w:type="spellEnd"/>
      <w:r>
        <w:t xml:space="preserve"> “crash”</w:t>
      </w:r>
    </w:p>
    <w:p w:rsidR="00C47BEC" w:rsidRDefault="00C47BEC" w:rsidP="00C47BEC">
      <w:r>
        <w:tab/>
      </w:r>
      <w:r>
        <w:tab/>
        <w:t xml:space="preserve"> Geen medewerking van projectleden</w:t>
      </w:r>
    </w:p>
    <w:p w:rsidR="00C47BEC" w:rsidRDefault="00C47BEC" w:rsidP="00C47BEC">
      <w:r>
        <w:t>Externe risico’s: Onduidelijke projectgrenzen</w:t>
      </w:r>
    </w:p>
    <w:p w:rsidR="00C47BEC" w:rsidRDefault="00C47BEC" w:rsidP="00C47BEC">
      <w:r>
        <w:tab/>
      </w:r>
      <w:r>
        <w:tab/>
        <w:t xml:space="preserve"> Geen medewerking van opdrachtgever</w:t>
      </w:r>
    </w:p>
    <w:p w:rsidR="00C47BEC" w:rsidRPr="00604DE2" w:rsidRDefault="00C47BEC" w:rsidP="00C47BEC">
      <w:pPr>
        <w:rPr>
          <w:b/>
        </w:rPr>
      </w:pPr>
      <w:r>
        <w:rPr>
          <w:b/>
        </w:rPr>
        <w:t xml:space="preserve"> </w:t>
      </w:r>
    </w:p>
    <w:p w:rsidR="00C47BEC" w:rsidRDefault="00C47BEC" w:rsidP="00C47BEC">
      <w:pPr>
        <w:spacing w:after="0"/>
      </w:pPr>
    </w:p>
    <w:p w:rsidR="00C47BEC" w:rsidRDefault="00C47BEC" w:rsidP="00C47BEC">
      <w:pPr>
        <w:spacing w:after="0"/>
      </w:pPr>
    </w:p>
    <w:p w:rsidR="00C47BEC" w:rsidRDefault="00C47BEC" w:rsidP="00C47BEC">
      <w:pPr>
        <w:spacing w:after="0"/>
      </w:pPr>
    </w:p>
    <w:p w:rsidR="00C47BEC" w:rsidRDefault="00C47BEC" w:rsidP="00C47BEC">
      <w:pPr>
        <w:spacing w:after="0"/>
      </w:pPr>
    </w:p>
    <w:p w:rsidR="009B6A86" w:rsidRDefault="009B6A86" w:rsidP="00C47BEC">
      <w:pPr>
        <w:spacing w:after="0"/>
      </w:pPr>
    </w:p>
    <w:p w:rsidR="009B6A86" w:rsidRDefault="009B6A86" w:rsidP="00C47BEC">
      <w:pPr>
        <w:spacing w:after="0"/>
      </w:pPr>
    </w:p>
    <w:p w:rsidR="009B6A86" w:rsidRDefault="009B6A86">
      <w:r>
        <w:br w:type="page"/>
      </w:r>
    </w:p>
    <w:p w:rsidR="009B6A86" w:rsidRDefault="009B6A86" w:rsidP="009B6A86">
      <w:pPr>
        <w:pStyle w:val="Kop1"/>
      </w:pPr>
      <w:bookmarkStart w:id="36" w:name="_Toc405990270"/>
      <w:r>
        <w:lastRenderedPageBreak/>
        <w:t>Technische ontwerp</w:t>
      </w:r>
      <w:bookmarkEnd w:id="36"/>
    </w:p>
    <w:p w:rsidR="009B6A86" w:rsidRDefault="009B6A86" w:rsidP="009B6A86"/>
    <w:p w:rsidR="009B6A86" w:rsidRPr="009B6A86" w:rsidRDefault="009B6A86" w:rsidP="009B6A86">
      <w:r>
        <w:object w:dxaOrig="15571" w:dyaOrig="86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52.5pt" o:ole="">
            <v:imagedata r:id="rId18" o:title=""/>
          </v:shape>
          <o:OLEObject Type="Embed" ProgID="Visio.Drawing.15" ShapeID="_x0000_i1025" DrawAspect="Content" ObjectID="_1479732120" r:id="rId19"/>
        </w:object>
      </w:r>
    </w:p>
    <w:p w:rsidR="00C47BEC" w:rsidRDefault="00C47BEC" w:rsidP="00C47BEC">
      <w:pPr>
        <w:spacing w:after="0"/>
      </w:pPr>
    </w:p>
    <w:p w:rsidR="00C47BEC" w:rsidRDefault="00C47BEC" w:rsidP="00C47BEC">
      <w:pPr>
        <w:spacing w:after="0"/>
      </w:pPr>
    </w:p>
    <w:p w:rsidR="0098423D" w:rsidRDefault="0098423D">
      <w:pPr>
        <w:rPr>
          <w:rFonts w:asciiTheme="majorHAnsi" w:eastAsiaTheme="majorEastAsia" w:hAnsiTheme="majorHAnsi" w:cstheme="majorBidi"/>
          <w:color w:val="2E74B5" w:themeColor="accent1" w:themeShade="BF"/>
          <w:sz w:val="32"/>
          <w:szCs w:val="32"/>
        </w:rPr>
      </w:pPr>
      <w:r>
        <w:br w:type="page"/>
      </w:r>
    </w:p>
    <w:p w:rsidR="00C47BEC" w:rsidRDefault="0098423D" w:rsidP="0098423D">
      <w:pPr>
        <w:pStyle w:val="Kop1"/>
      </w:pPr>
      <w:bookmarkStart w:id="37" w:name="_Toc405990271"/>
      <w:r>
        <w:lastRenderedPageBreak/>
        <w:t>Materiaal- en middelenlijst</w:t>
      </w:r>
      <w:bookmarkEnd w:id="37"/>
    </w:p>
    <w:p w:rsidR="0098423D" w:rsidRDefault="0098423D" w:rsidP="0098423D"/>
    <w:p w:rsidR="0098423D" w:rsidRDefault="0098423D" w:rsidP="0098423D">
      <w:pPr>
        <w:pStyle w:val="Kop1"/>
        <w:spacing w:before="0"/>
        <w:sectPr w:rsidR="0098423D" w:rsidSect="002E039B">
          <w:footerReference w:type="default" r:id="rId20"/>
          <w:pgSz w:w="11906" w:h="16838"/>
          <w:pgMar w:top="1417" w:right="1417" w:bottom="1417" w:left="1417" w:header="708" w:footer="708" w:gutter="0"/>
          <w:cols w:space="708"/>
          <w:titlePg/>
          <w:docGrid w:linePitch="360"/>
        </w:sectPr>
      </w:pPr>
      <w:bookmarkStart w:id="38" w:name="_Toc405989761"/>
    </w:p>
    <w:p w:rsidR="0098423D" w:rsidRDefault="0098423D" w:rsidP="0098423D">
      <w:pPr>
        <w:pStyle w:val="Kop2"/>
      </w:pPr>
      <w:bookmarkStart w:id="39" w:name="_Toc405990272"/>
      <w:r>
        <w:lastRenderedPageBreak/>
        <w:t>Materiaal</w:t>
      </w:r>
      <w:bookmarkEnd w:id="38"/>
      <w:bookmarkEnd w:id="39"/>
      <w:r>
        <w:tab/>
      </w:r>
      <w:r>
        <w:tab/>
      </w:r>
      <w:r>
        <w:tab/>
      </w:r>
      <w:r>
        <w:tab/>
      </w:r>
    </w:p>
    <w:p w:rsidR="0098423D" w:rsidRDefault="0098423D" w:rsidP="0098423D"/>
    <w:p w:rsidR="0098423D" w:rsidRDefault="0098423D" w:rsidP="0098423D">
      <w:r>
        <w:t>Laptop</w:t>
      </w:r>
    </w:p>
    <w:p w:rsidR="0098423D" w:rsidRDefault="0098423D" w:rsidP="0098423D">
      <w:r>
        <w:t>Server</w:t>
      </w:r>
    </w:p>
    <w:p w:rsidR="0098423D" w:rsidRDefault="0098423D" w:rsidP="0098423D">
      <w:r>
        <w:t>Muis</w:t>
      </w:r>
    </w:p>
    <w:p w:rsidR="0098423D" w:rsidRDefault="0098423D" w:rsidP="0098423D">
      <w:r>
        <w:t>Telefoon</w:t>
      </w:r>
    </w:p>
    <w:p w:rsidR="0098423D" w:rsidRDefault="0098423D" w:rsidP="0098423D">
      <w:r>
        <w:t>Papier</w:t>
      </w:r>
    </w:p>
    <w:p w:rsidR="0098423D" w:rsidRDefault="0098423D" w:rsidP="0098423D">
      <w:r>
        <w:t>Printer</w:t>
      </w:r>
    </w:p>
    <w:p w:rsidR="0098423D" w:rsidRDefault="0098423D" w:rsidP="0098423D">
      <w:r>
        <w:t>Pen</w:t>
      </w:r>
    </w:p>
    <w:p w:rsidR="0098423D" w:rsidRDefault="0098423D" w:rsidP="0098423D">
      <w:r>
        <w:t>Inkt</w:t>
      </w:r>
    </w:p>
    <w:p w:rsidR="0098423D" w:rsidRDefault="0098423D" w:rsidP="0098423D"/>
    <w:p w:rsidR="0098423D" w:rsidRDefault="0098423D" w:rsidP="0098423D"/>
    <w:p w:rsidR="0098423D" w:rsidRPr="00C061C5" w:rsidRDefault="0098423D" w:rsidP="0098423D"/>
    <w:p w:rsidR="0098423D" w:rsidRDefault="0098423D" w:rsidP="0098423D"/>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Default="0098423D" w:rsidP="0098423D">
      <w:pPr>
        <w:pStyle w:val="Kop1"/>
      </w:pPr>
    </w:p>
    <w:p w:rsidR="0098423D" w:rsidRPr="009046D5" w:rsidRDefault="0098423D" w:rsidP="0098423D"/>
    <w:p w:rsidR="0098423D" w:rsidRDefault="0098423D" w:rsidP="0098423D">
      <w:pPr>
        <w:pStyle w:val="Kop2"/>
      </w:pPr>
      <w:bookmarkStart w:id="40" w:name="_Toc405989762"/>
      <w:bookmarkStart w:id="41" w:name="_Toc405990273"/>
      <w:r>
        <w:lastRenderedPageBreak/>
        <w:t>Middelen</w:t>
      </w:r>
      <w:bookmarkEnd w:id="40"/>
      <w:bookmarkEnd w:id="41"/>
    </w:p>
    <w:p w:rsidR="0098423D" w:rsidRDefault="0098423D" w:rsidP="0098423D"/>
    <w:p w:rsidR="0098423D" w:rsidRDefault="0098423D" w:rsidP="0098423D">
      <w:proofErr w:type="spellStart"/>
      <w:r>
        <w:t>Fedde</w:t>
      </w:r>
      <w:proofErr w:type="spellEnd"/>
      <w:r>
        <w:t xml:space="preserve"> van </w:t>
      </w:r>
      <w:proofErr w:type="spellStart"/>
      <w:r>
        <w:t>Gils</w:t>
      </w:r>
      <w:proofErr w:type="spellEnd"/>
    </w:p>
    <w:p w:rsidR="0098423D" w:rsidRDefault="0098423D" w:rsidP="0098423D">
      <w:r>
        <w:t xml:space="preserve">Peter </w:t>
      </w:r>
      <w:proofErr w:type="spellStart"/>
      <w:r>
        <w:t>Ipenburg</w:t>
      </w:r>
      <w:proofErr w:type="spellEnd"/>
    </w:p>
    <w:p w:rsidR="0098423D" w:rsidRDefault="0098423D" w:rsidP="0098423D">
      <w:proofErr w:type="spellStart"/>
      <w:r>
        <w:t>Fer</w:t>
      </w:r>
      <w:proofErr w:type="spellEnd"/>
      <w:r>
        <w:t xml:space="preserve"> van Krimpen</w:t>
      </w:r>
    </w:p>
    <w:p w:rsidR="0098423D" w:rsidRDefault="0098423D" w:rsidP="0098423D">
      <w:r>
        <w:t>Safari</w:t>
      </w:r>
    </w:p>
    <w:p w:rsidR="0098423D" w:rsidRDefault="0098423D" w:rsidP="0098423D">
      <w:proofErr w:type="spellStart"/>
      <w:r>
        <w:t>FireFox</w:t>
      </w:r>
      <w:proofErr w:type="spellEnd"/>
    </w:p>
    <w:p w:rsidR="0098423D" w:rsidRDefault="0098423D" w:rsidP="0098423D">
      <w:r>
        <w:t>Windows</w:t>
      </w:r>
    </w:p>
    <w:p w:rsidR="0098423D" w:rsidRDefault="0098423D" w:rsidP="0098423D">
      <w:r>
        <w:t>OS X</w:t>
      </w:r>
    </w:p>
    <w:p w:rsidR="0098423D" w:rsidRDefault="0098423D" w:rsidP="0098423D">
      <w:r>
        <w:t>Photoshop</w:t>
      </w:r>
    </w:p>
    <w:p w:rsidR="0098423D" w:rsidRDefault="0098423D" w:rsidP="0098423D">
      <w:r>
        <w:t>MS Visio</w:t>
      </w:r>
    </w:p>
    <w:p w:rsidR="0098423D" w:rsidRDefault="0098423D" w:rsidP="0098423D">
      <w:r>
        <w:t>MS Project</w:t>
      </w:r>
    </w:p>
    <w:p w:rsidR="0098423D" w:rsidRDefault="0098423D" w:rsidP="0098423D">
      <w:r>
        <w:t>MS Word</w:t>
      </w:r>
    </w:p>
    <w:p w:rsidR="0098423D" w:rsidRDefault="0098423D" w:rsidP="0098423D">
      <w:r>
        <w:t>MS Excel</w:t>
      </w:r>
    </w:p>
    <w:p w:rsidR="0098423D" w:rsidRDefault="0098423D" w:rsidP="0098423D">
      <w:r>
        <w:t xml:space="preserve">MS </w:t>
      </w:r>
      <w:proofErr w:type="spellStart"/>
      <w:r>
        <w:t>Powerpoint</w:t>
      </w:r>
      <w:proofErr w:type="spellEnd"/>
    </w:p>
    <w:p w:rsidR="0098423D" w:rsidRDefault="0098423D" w:rsidP="0098423D">
      <w:proofErr w:type="spellStart"/>
      <w:r>
        <w:t>Github</w:t>
      </w:r>
      <w:proofErr w:type="spellEnd"/>
    </w:p>
    <w:p w:rsidR="0098423D" w:rsidRDefault="0098423D" w:rsidP="0098423D">
      <w:r>
        <w:t>Domeinnaam</w:t>
      </w:r>
    </w:p>
    <w:p w:rsidR="0098423D" w:rsidRDefault="0098423D" w:rsidP="0098423D">
      <w:r>
        <w:t>Internet</w:t>
      </w:r>
    </w:p>
    <w:p w:rsidR="0098423D" w:rsidRDefault="0098423D" w:rsidP="0098423D">
      <w:r>
        <w:t>Skype</w:t>
      </w:r>
    </w:p>
    <w:p w:rsidR="0098423D" w:rsidRDefault="0098423D" w:rsidP="0098423D">
      <w:proofErr w:type="spellStart"/>
      <w:r>
        <w:t>Wamp</w:t>
      </w:r>
      <w:proofErr w:type="spellEnd"/>
    </w:p>
    <w:p w:rsidR="0098423D" w:rsidRDefault="0098423D" w:rsidP="0098423D">
      <w:proofErr w:type="spellStart"/>
      <w:r>
        <w:t>Whatsapp</w:t>
      </w:r>
      <w:proofErr w:type="spellEnd"/>
    </w:p>
    <w:p w:rsidR="0098423D" w:rsidRDefault="0098423D" w:rsidP="0098423D">
      <w:proofErr w:type="spellStart"/>
      <w:r>
        <w:t>Sublime</w:t>
      </w:r>
      <w:proofErr w:type="spellEnd"/>
      <w:r>
        <w:t xml:space="preserve"> </w:t>
      </w:r>
      <w:proofErr w:type="spellStart"/>
      <w:r>
        <w:t>Text</w:t>
      </w:r>
      <w:proofErr w:type="spellEnd"/>
      <w:r>
        <w:t xml:space="preserve"> 3</w:t>
      </w:r>
    </w:p>
    <w:p w:rsidR="0098423D" w:rsidRDefault="0098423D" w:rsidP="0098423D">
      <w:proofErr w:type="spellStart"/>
      <w:r>
        <w:t>Chrome</w:t>
      </w:r>
      <w:proofErr w:type="spellEnd"/>
    </w:p>
    <w:p w:rsidR="0098423D" w:rsidRDefault="0098423D" w:rsidP="0098423D">
      <w:r>
        <w:t>Internet Explorer</w:t>
      </w:r>
    </w:p>
    <w:p w:rsidR="0098423D" w:rsidRDefault="0098423D" w:rsidP="0098423D">
      <w:pPr>
        <w:sectPr w:rsidR="0098423D" w:rsidSect="0098423D">
          <w:type w:val="continuous"/>
          <w:pgSz w:w="11906" w:h="16838"/>
          <w:pgMar w:top="1417" w:right="1417" w:bottom="1417" w:left="1417" w:header="708" w:footer="708" w:gutter="0"/>
          <w:cols w:num="2" w:space="708"/>
          <w:titlePg/>
          <w:docGrid w:linePitch="360"/>
        </w:sectPr>
      </w:pPr>
    </w:p>
    <w:p w:rsidR="0098423D" w:rsidRPr="0098423D" w:rsidRDefault="0098423D" w:rsidP="0098423D"/>
    <w:p w:rsidR="0098423D" w:rsidRDefault="0098423D">
      <w:r>
        <w:br w:type="page"/>
      </w:r>
    </w:p>
    <w:p w:rsidR="00C47BEC" w:rsidRPr="000D4C13" w:rsidRDefault="00C47BEC" w:rsidP="00C47BEC">
      <w:pPr>
        <w:spacing w:after="0"/>
      </w:pPr>
    </w:p>
    <w:p w:rsidR="00C47BEC" w:rsidRDefault="00C47BEC" w:rsidP="00C47BEC">
      <w:pPr>
        <w:pStyle w:val="Kop2"/>
      </w:pPr>
      <w:bookmarkStart w:id="42" w:name="_Toc404954181"/>
      <w:bookmarkStart w:id="43" w:name="_Toc405990274"/>
      <w:r>
        <w:t>Bijlage 1:</w:t>
      </w:r>
      <w:bookmarkEnd w:id="42"/>
      <w:bookmarkEnd w:id="43"/>
    </w:p>
    <w:p w:rsidR="00C47BEC" w:rsidRPr="00CC7484" w:rsidRDefault="00C47BEC" w:rsidP="00C47BEC"/>
    <w:p w:rsidR="00C47BEC" w:rsidRDefault="00C47BEC" w:rsidP="00C47BEC">
      <w:pPr>
        <w:spacing w:after="0"/>
      </w:pPr>
      <w:r>
        <w:t xml:space="preserve">Een vriend van jou heeft het plan een computershop te beginnen. </w:t>
      </w:r>
    </w:p>
    <w:p w:rsidR="00C47BEC" w:rsidRDefault="00C47BEC" w:rsidP="00C47BEC">
      <w:pPr>
        <w:spacing w:after="0"/>
      </w:pPr>
      <w:r>
        <w:t xml:space="preserve">Hij gaat notebooks en samengestelde desktop </w:t>
      </w:r>
      <w:proofErr w:type="spellStart"/>
      <w:r>
        <w:t>PC’s</w:t>
      </w:r>
      <w:proofErr w:type="spellEnd"/>
      <w:r>
        <w:t xml:space="preserve"> verkopen. </w:t>
      </w:r>
    </w:p>
    <w:p w:rsidR="00C47BEC" w:rsidRDefault="00C47BEC" w:rsidP="00C47BEC">
      <w:pPr>
        <w:spacing w:after="0"/>
      </w:pPr>
      <w:r>
        <w:t xml:space="preserve">Verder wil hij allerhande computeronderdelen gaan leveren, </w:t>
      </w:r>
    </w:p>
    <w:p w:rsidR="00C47BEC" w:rsidRDefault="00C47BEC" w:rsidP="00C47BEC">
      <w:pPr>
        <w:spacing w:after="0"/>
      </w:pPr>
      <w:r>
        <w:t xml:space="preserve">zoals monitoren, harddisks, e.d. </w:t>
      </w:r>
    </w:p>
    <w:p w:rsidR="00C47BEC" w:rsidRDefault="00C47BEC" w:rsidP="00C47BEC">
      <w:pPr>
        <w:spacing w:after="0"/>
      </w:pPr>
      <w:r>
        <w:t xml:space="preserve">Tenslotte wordt er een reparatiedienst opgezet. </w:t>
      </w:r>
    </w:p>
    <w:p w:rsidR="00C47BEC" w:rsidRDefault="00C47BEC" w:rsidP="00C47BEC">
      <w:pPr>
        <w:spacing w:after="0"/>
      </w:pPr>
      <w:r>
        <w:t xml:space="preserve">Hij is er erg druk mee en heeft jou gevraagd om een opzet </w:t>
      </w:r>
    </w:p>
    <w:p w:rsidR="00C47BEC" w:rsidRDefault="00C47BEC" w:rsidP="00C47BEC">
      <w:pPr>
        <w:spacing w:after="0"/>
      </w:pPr>
      <w:r>
        <w:t xml:space="preserve">(een prototype) van een website voor deze computerwinkel te maken. </w:t>
      </w:r>
    </w:p>
    <w:p w:rsidR="00C47BEC" w:rsidRDefault="00C47BEC" w:rsidP="00C47BEC">
      <w:pPr>
        <w:spacing w:after="0"/>
      </w:pPr>
      <w:r>
        <w:t xml:space="preserve">Het gaat in eerste instantie om een website, waarmee hij de </w:t>
      </w:r>
    </w:p>
    <w:p w:rsidR="00C47BEC" w:rsidRDefault="00C47BEC" w:rsidP="00C47BEC">
      <w:pPr>
        <w:spacing w:after="0"/>
      </w:pPr>
      <w:r>
        <w:t xml:space="preserve">producten en diensten kan presenteren. </w:t>
      </w:r>
    </w:p>
    <w:p w:rsidR="00C47BEC" w:rsidRDefault="00C47BEC" w:rsidP="00C47BEC">
      <w:pPr>
        <w:spacing w:after="0"/>
      </w:pPr>
      <w:r>
        <w:t xml:space="preserve">Te zijner tijd wordt het een dynamische website, een </w:t>
      </w:r>
      <w:proofErr w:type="spellStart"/>
      <w:r>
        <w:t>webshop</w:t>
      </w:r>
      <w:proofErr w:type="spellEnd"/>
      <w:r>
        <w:t xml:space="preserve">, </w:t>
      </w:r>
    </w:p>
    <w:p w:rsidR="00C47BEC" w:rsidRDefault="00C47BEC" w:rsidP="00C47BEC">
      <w:pPr>
        <w:spacing w:after="0"/>
      </w:pPr>
      <w:r>
        <w:t xml:space="preserve">waarop de klanten direct kunnen bestellen, maar dit ligt nu nog </w:t>
      </w:r>
    </w:p>
    <w:p w:rsidR="00C47BEC" w:rsidRPr="00CC7484" w:rsidRDefault="00C47BEC" w:rsidP="00C47BEC">
      <w:pPr>
        <w:spacing w:after="0"/>
      </w:pPr>
      <w:r>
        <w:t>niet binnen de opdracht!</w:t>
      </w:r>
    </w:p>
    <w:p w:rsidR="00C47BEC" w:rsidRDefault="00C47BEC"/>
    <w:sectPr w:rsidR="00C47BEC" w:rsidSect="0098423D">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61D6" w:rsidRDefault="00A161D6" w:rsidP="008156C5">
      <w:pPr>
        <w:spacing w:after="0" w:line="240" w:lineRule="auto"/>
      </w:pPr>
      <w:r>
        <w:separator/>
      </w:r>
    </w:p>
  </w:endnote>
  <w:endnote w:type="continuationSeparator" w:id="0">
    <w:p w:rsidR="00A161D6" w:rsidRDefault="00A161D6"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yntaxLTStd-Bold">
    <w:panose1 w:val="00000000000000000000"/>
    <w:charset w:val="00"/>
    <w:family w:val="swiss"/>
    <w:notTrueType/>
    <w:pitch w:val="default"/>
    <w:sig w:usb0="00000003" w:usb1="00000000" w:usb2="00000000" w:usb3="00000000" w:csb0="00000001" w:csb1="00000000"/>
  </w:font>
  <w:font w:name="SyntaxLTStd-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323C4C">
          <w:rPr>
            <w:noProof/>
          </w:rPr>
          <w:t>14</w:t>
        </w:r>
        <w:r>
          <w:fldChar w:fldCharType="end"/>
        </w:r>
      </w:p>
    </w:sdtContent>
  </w:sdt>
  <w:p w:rsidR="002E039B" w:rsidRDefault="002E039B">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61D6" w:rsidRDefault="00A161D6" w:rsidP="008156C5">
      <w:pPr>
        <w:spacing w:after="0" w:line="240" w:lineRule="auto"/>
      </w:pPr>
      <w:r>
        <w:separator/>
      </w:r>
    </w:p>
  </w:footnote>
  <w:footnote w:type="continuationSeparator" w:id="0">
    <w:p w:rsidR="00A161D6" w:rsidRDefault="00A161D6"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3AD66D22"/>
    <w:multiLevelType w:val="hybridMultilevel"/>
    <w:tmpl w:val="1A6ACB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970F21"/>
    <w:multiLevelType w:val="hybridMultilevel"/>
    <w:tmpl w:val="B37870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3501D2D"/>
    <w:multiLevelType w:val="hybridMultilevel"/>
    <w:tmpl w:val="1890C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9BE34E0"/>
    <w:multiLevelType w:val="hybridMultilevel"/>
    <w:tmpl w:val="88EEA3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66"/>
    <w:rsid w:val="00136E28"/>
    <w:rsid w:val="002E039B"/>
    <w:rsid w:val="00323C4C"/>
    <w:rsid w:val="0033396C"/>
    <w:rsid w:val="003618BE"/>
    <w:rsid w:val="004D74A8"/>
    <w:rsid w:val="00530128"/>
    <w:rsid w:val="00730661"/>
    <w:rsid w:val="008156C5"/>
    <w:rsid w:val="009401B1"/>
    <w:rsid w:val="0098423D"/>
    <w:rsid w:val="009B6A86"/>
    <w:rsid w:val="00A161D6"/>
    <w:rsid w:val="00B52766"/>
    <w:rsid w:val="00B80436"/>
    <w:rsid w:val="00BD6ECD"/>
    <w:rsid w:val="00BE5C2A"/>
    <w:rsid w:val="00C47BEC"/>
    <w:rsid w:val="00DC3AAB"/>
    <w:rsid w:val="00FC79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1EA219-D06F-41BE-926C-E0724F13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27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character" w:customStyle="1" w:styleId="Kop2Char">
    <w:name w:val="Kop 2 Char"/>
    <w:basedOn w:val="Standaardalinea-lettertype"/>
    <w:link w:val="Kop2"/>
    <w:uiPriority w:val="9"/>
    <w:rsid w:val="00B5276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B52766"/>
    <w:pPr>
      <w:spacing w:after="100"/>
    </w:pPr>
  </w:style>
  <w:style w:type="paragraph" w:styleId="Inhopg2">
    <w:name w:val="toc 2"/>
    <w:basedOn w:val="Standaard"/>
    <w:next w:val="Standaard"/>
    <w:autoRedefine/>
    <w:uiPriority w:val="39"/>
    <w:unhideWhenUsed/>
    <w:rsid w:val="00B52766"/>
    <w:pPr>
      <w:spacing w:after="100"/>
      <w:ind w:left="220"/>
    </w:pPr>
  </w:style>
  <w:style w:type="character" w:styleId="Hyperlink">
    <w:name w:val="Hyperlink"/>
    <w:basedOn w:val="Standaardalinea-lettertype"/>
    <w:uiPriority w:val="99"/>
    <w:unhideWhenUsed/>
    <w:rsid w:val="00B52766"/>
    <w:rPr>
      <w:color w:val="0563C1" w:themeColor="hyperlink"/>
      <w:u w:val="single"/>
    </w:rPr>
  </w:style>
  <w:style w:type="table" w:styleId="Tabelraster">
    <w:name w:val="Table Grid"/>
    <w:basedOn w:val="Standaardtabel"/>
    <w:uiPriority w:val="39"/>
    <w:rsid w:val="00C47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jeroenstamkot@me.com" TargetMode="External"/><Relationship Id="rId19" Type="http://schemas.openxmlformats.org/officeDocument/2006/relationships/package" Target="embeddings/Microsoft_Visio-tekening1.vsdx"/><Relationship Id="rId4" Type="http://schemas.openxmlformats.org/officeDocument/2006/relationships/settings" Target="settings.xml"/><Relationship Id="rId9" Type="http://schemas.openxmlformats.org/officeDocument/2006/relationships/hyperlink" Target="mailto:damian@marcleijten.nl"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Documentatie\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F1F87-C807-4E02-86B9-3A6E1A78C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66</TotalTime>
  <Pages>1</Pages>
  <Words>1647</Words>
  <Characters>9059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10</cp:revision>
  <dcterms:created xsi:type="dcterms:W3CDTF">2014-12-03T12:57:00Z</dcterms:created>
  <dcterms:modified xsi:type="dcterms:W3CDTF">2014-12-10T14:56:00Z</dcterms:modified>
</cp:coreProperties>
</file>