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Damian &amp; Jeroen</w:t>
      </w:r>
    </w:p>
    <w:p w:rsidR="008156C5" w:rsidRDefault="008156C5" w:rsidP="008156C5">
      <w:pPr>
        <w:jc w:val="center"/>
        <w:rPr>
          <w:b/>
          <w:sz w:val="30"/>
          <w:szCs w:val="30"/>
        </w:rPr>
      </w:pPr>
      <w:r w:rsidRPr="008156C5">
        <w:rPr>
          <w:b/>
          <w:sz w:val="30"/>
          <w:szCs w:val="30"/>
        </w:rPr>
        <w:t>Planning-PC4U-Website-MED1</w:t>
      </w:r>
    </w:p>
    <w:p w:rsidR="008156C5" w:rsidRDefault="00C061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Materiaal- en middelenlijst</w:t>
      </w:r>
    </w:p>
    <w:p w:rsidR="008156C5" w:rsidRDefault="008156C5" w:rsidP="008156C5">
      <w:pPr>
        <w:jc w:val="center"/>
        <w:rPr>
          <w:b/>
          <w:color w:val="F7CAAC" w:themeColor="accent2" w:themeTint="66"/>
          <w:sz w:val="44"/>
          <w:szCs w:val="44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</w:p>
    <w:p w:rsidR="008156C5" w:rsidRDefault="008156C5" w:rsidP="008156C5">
      <w:pPr>
        <w:jc w:val="center"/>
      </w:pPr>
      <w:r>
        <w:rPr>
          <w:noProof/>
          <w:lang w:eastAsia="nl-NL"/>
        </w:rPr>
        <w:drawing>
          <wp:inline distT="0" distB="0" distL="0" distR="0">
            <wp:extent cx="5715000" cy="3568700"/>
            <wp:effectExtent l="0" t="0" r="0" b="0"/>
            <wp:docPr id="2" name="Afbeelding 2" descr="http://www.ereachconsulting.com/wp-content/uploads/2012/12/SocialMediaManag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ereachconsulting.com/wp-content/uploads/2012/12/SocialMediaManagement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56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center"/>
      </w:pPr>
    </w:p>
    <w:p w:rsidR="008156C5" w:rsidRDefault="008156C5" w:rsidP="008156C5">
      <w:pPr>
        <w:jc w:val="right"/>
      </w:pPr>
      <w:r>
        <w:t xml:space="preserve">Groepsleden: Jeroen Stamkot &amp; Damian </w:t>
      </w:r>
      <w:proofErr w:type="spellStart"/>
      <w:r>
        <w:t>Leijten</w:t>
      </w:r>
      <w:proofErr w:type="spellEnd"/>
    </w:p>
    <w:p w:rsidR="008156C5" w:rsidRDefault="008156C5" w:rsidP="00C061C5">
      <w:pPr>
        <w:jc w:val="right"/>
      </w:pPr>
      <w:r>
        <w:t>RIO4-MED1E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9079659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156C5" w:rsidRDefault="008156C5">
          <w:pPr>
            <w:pStyle w:val="Kopvaninhoudsopgave"/>
          </w:pPr>
          <w:r>
            <w:t>Inhoud</w:t>
          </w:r>
        </w:p>
        <w:p w:rsidR="009046D5" w:rsidRDefault="008156C5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989761" w:history="1">
            <w:r w:rsidR="009046D5" w:rsidRPr="00B32C09">
              <w:rPr>
                <w:rStyle w:val="Hyperlink"/>
                <w:noProof/>
              </w:rPr>
              <w:t>Materiaal</w:t>
            </w:r>
            <w:r w:rsidR="009046D5">
              <w:rPr>
                <w:noProof/>
                <w:webHidden/>
              </w:rPr>
              <w:tab/>
            </w:r>
            <w:r w:rsidR="009046D5">
              <w:rPr>
                <w:noProof/>
                <w:webHidden/>
              </w:rPr>
              <w:fldChar w:fldCharType="begin"/>
            </w:r>
            <w:r w:rsidR="009046D5">
              <w:rPr>
                <w:noProof/>
                <w:webHidden/>
              </w:rPr>
              <w:instrText xml:space="preserve"> PAGEREF _Toc405989761 \h </w:instrText>
            </w:r>
            <w:r w:rsidR="009046D5">
              <w:rPr>
                <w:noProof/>
                <w:webHidden/>
              </w:rPr>
            </w:r>
            <w:r w:rsidR="009046D5">
              <w:rPr>
                <w:noProof/>
                <w:webHidden/>
              </w:rPr>
              <w:fldChar w:fldCharType="separate"/>
            </w:r>
            <w:r w:rsidR="009046D5">
              <w:rPr>
                <w:noProof/>
                <w:webHidden/>
              </w:rPr>
              <w:t>3</w:t>
            </w:r>
            <w:r w:rsidR="009046D5">
              <w:rPr>
                <w:noProof/>
                <w:webHidden/>
              </w:rPr>
              <w:fldChar w:fldCharType="end"/>
            </w:r>
          </w:hyperlink>
        </w:p>
        <w:p w:rsidR="009046D5" w:rsidRDefault="00D12EB5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405989762" w:history="1">
            <w:r w:rsidR="009046D5" w:rsidRPr="00B32C09">
              <w:rPr>
                <w:rStyle w:val="Hyperlink"/>
                <w:noProof/>
              </w:rPr>
              <w:t>Middelen</w:t>
            </w:r>
            <w:r w:rsidR="009046D5">
              <w:rPr>
                <w:noProof/>
                <w:webHidden/>
              </w:rPr>
              <w:tab/>
            </w:r>
            <w:r w:rsidR="009046D5">
              <w:rPr>
                <w:noProof/>
                <w:webHidden/>
              </w:rPr>
              <w:fldChar w:fldCharType="begin"/>
            </w:r>
            <w:r w:rsidR="009046D5">
              <w:rPr>
                <w:noProof/>
                <w:webHidden/>
              </w:rPr>
              <w:instrText xml:space="preserve"> PAGEREF _Toc405989762 \h </w:instrText>
            </w:r>
            <w:r w:rsidR="009046D5">
              <w:rPr>
                <w:noProof/>
                <w:webHidden/>
              </w:rPr>
            </w:r>
            <w:r w:rsidR="009046D5">
              <w:rPr>
                <w:noProof/>
                <w:webHidden/>
              </w:rPr>
              <w:fldChar w:fldCharType="separate"/>
            </w:r>
            <w:r w:rsidR="009046D5">
              <w:rPr>
                <w:noProof/>
                <w:webHidden/>
              </w:rPr>
              <w:t>3</w:t>
            </w:r>
            <w:r w:rsidR="009046D5">
              <w:rPr>
                <w:noProof/>
                <w:webHidden/>
              </w:rPr>
              <w:fldChar w:fldCharType="end"/>
            </w:r>
          </w:hyperlink>
        </w:p>
        <w:p w:rsidR="00C061C5" w:rsidRDefault="008156C5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C061C5" w:rsidRDefault="00C061C5">
      <w:pPr>
        <w:rPr>
          <w:b/>
          <w:bCs/>
        </w:rPr>
      </w:pPr>
      <w:r>
        <w:rPr>
          <w:b/>
          <w:bCs/>
        </w:rPr>
        <w:br w:type="page"/>
      </w:r>
    </w:p>
    <w:p w:rsidR="009046D5" w:rsidRDefault="009046D5" w:rsidP="00C061C5">
      <w:pPr>
        <w:pStyle w:val="Kop1"/>
        <w:sectPr w:rsidR="009046D5" w:rsidSect="002E039B">
          <w:footerReference w:type="default" r:id="rId9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:rsidR="00C061C5" w:rsidRDefault="00C061C5" w:rsidP="009046D5">
      <w:pPr>
        <w:pStyle w:val="Kop1"/>
        <w:spacing w:before="0"/>
      </w:pPr>
      <w:bookmarkStart w:id="0" w:name="_Toc405989761"/>
      <w:r>
        <w:lastRenderedPageBreak/>
        <w:t>Materiaal</w:t>
      </w:r>
      <w:bookmarkEnd w:id="0"/>
      <w:r w:rsidR="009046D5">
        <w:tab/>
      </w:r>
      <w:r w:rsidR="009046D5">
        <w:tab/>
      </w:r>
      <w:r w:rsidR="009046D5">
        <w:tab/>
      </w:r>
      <w:r w:rsidR="009046D5">
        <w:tab/>
      </w:r>
    </w:p>
    <w:p w:rsidR="00C061C5" w:rsidRDefault="00C061C5" w:rsidP="00C061C5"/>
    <w:p w:rsidR="00C061C5" w:rsidRDefault="00C061C5" w:rsidP="00C061C5">
      <w:r>
        <w:t>Laptop</w:t>
      </w:r>
    </w:p>
    <w:p w:rsidR="00C061C5" w:rsidRDefault="00C061C5" w:rsidP="00C061C5">
      <w:r>
        <w:t>Server</w:t>
      </w:r>
    </w:p>
    <w:p w:rsidR="00C061C5" w:rsidRDefault="00C061C5" w:rsidP="00C061C5">
      <w:r>
        <w:t>Muis</w:t>
      </w:r>
    </w:p>
    <w:p w:rsidR="00C061C5" w:rsidRDefault="00C061C5" w:rsidP="00C061C5">
      <w:r>
        <w:t>Telefoon</w:t>
      </w:r>
    </w:p>
    <w:p w:rsidR="00C061C5" w:rsidRDefault="00C061C5" w:rsidP="00C061C5">
      <w:r>
        <w:t>Papier</w:t>
      </w:r>
    </w:p>
    <w:p w:rsidR="00C061C5" w:rsidRDefault="00C061C5" w:rsidP="00C061C5">
      <w:r>
        <w:t>Printer</w:t>
      </w:r>
    </w:p>
    <w:p w:rsidR="00C061C5" w:rsidRDefault="00C061C5" w:rsidP="00C061C5">
      <w:r>
        <w:t>Pen</w:t>
      </w:r>
    </w:p>
    <w:p w:rsidR="00C061C5" w:rsidRDefault="00C061C5" w:rsidP="00C061C5">
      <w:r>
        <w:t>Inkt</w:t>
      </w:r>
    </w:p>
    <w:p w:rsidR="00C061C5" w:rsidRDefault="00C061C5" w:rsidP="00C061C5"/>
    <w:p w:rsidR="00C061C5" w:rsidRDefault="00C061C5" w:rsidP="00C061C5"/>
    <w:p w:rsidR="00C061C5" w:rsidRPr="00C061C5" w:rsidRDefault="00C061C5" w:rsidP="00C061C5"/>
    <w:p w:rsidR="00C061C5" w:rsidRDefault="00C061C5" w:rsidP="00C061C5"/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Pr="009046D5" w:rsidRDefault="009046D5" w:rsidP="009046D5"/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Default="009046D5" w:rsidP="00C061C5">
      <w:pPr>
        <w:pStyle w:val="Kop1"/>
      </w:pPr>
    </w:p>
    <w:p w:rsidR="009046D5" w:rsidRPr="009046D5" w:rsidRDefault="009046D5" w:rsidP="009046D5"/>
    <w:p w:rsidR="00C061C5" w:rsidRDefault="00C061C5" w:rsidP="00C061C5">
      <w:pPr>
        <w:pStyle w:val="Kop1"/>
      </w:pPr>
      <w:bookmarkStart w:id="1" w:name="_Toc405989762"/>
      <w:r>
        <w:lastRenderedPageBreak/>
        <w:t>Middelen</w:t>
      </w:r>
      <w:bookmarkEnd w:id="1"/>
    </w:p>
    <w:p w:rsidR="009046D5" w:rsidRDefault="009046D5" w:rsidP="00C061C5"/>
    <w:p w:rsidR="00C061C5" w:rsidRDefault="00C061C5" w:rsidP="00C061C5">
      <w:proofErr w:type="spellStart"/>
      <w:r>
        <w:t>Fedde</w:t>
      </w:r>
      <w:proofErr w:type="spellEnd"/>
      <w:r>
        <w:t xml:space="preserve"> van </w:t>
      </w:r>
      <w:proofErr w:type="spellStart"/>
      <w:r>
        <w:t>Gils</w:t>
      </w:r>
      <w:proofErr w:type="spellEnd"/>
    </w:p>
    <w:p w:rsidR="00C061C5" w:rsidRDefault="00C061C5" w:rsidP="00C061C5">
      <w:r>
        <w:t xml:space="preserve">Peter </w:t>
      </w:r>
      <w:proofErr w:type="spellStart"/>
      <w:r>
        <w:t>Ipenburg</w:t>
      </w:r>
      <w:proofErr w:type="spellEnd"/>
    </w:p>
    <w:p w:rsidR="00C061C5" w:rsidRDefault="00C061C5" w:rsidP="00C061C5">
      <w:proofErr w:type="spellStart"/>
      <w:r>
        <w:t>Fer</w:t>
      </w:r>
      <w:proofErr w:type="spellEnd"/>
      <w:r>
        <w:t xml:space="preserve"> van Krimpen</w:t>
      </w:r>
    </w:p>
    <w:p w:rsidR="00C061C5" w:rsidRDefault="00C061C5" w:rsidP="00C061C5">
      <w:r>
        <w:t>Safari</w:t>
      </w:r>
    </w:p>
    <w:p w:rsidR="00292F39" w:rsidRDefault="00C061C5" w:rsidP="00C061C5">
      <w:proofErr w:type="spellStart"/>
      <w:r>
        <w:t>FireFox</w:t>
      </w:r>
      <w:proofErr w:type="spellEnd"/>
    </w:p>
    <w:p w:rsidR="00292F39" w:rsidRDefault="00292F39" w:rsidP="00C061C5">
      <w:r>
        <w:t>Opera</w:t>
      </w:r>
    </w:p>
    <w:p w:rsidR="00292F39" w:rsidRDefault="00292F39" w:rsidP="00C061C5">
      <w:r>
        <w:t xml:space="preserve">Internet </w:t>
      </w:r>
      <w:bookmarkStart w:id="2" w:name="_GoBack"/>
      <w:bookmarkEnd w:id="2"/>
      <w:r>
        <w:t>Explorer</w:t>
      </w:r>
    </w:p>
    <w:p w:rsidR="00C061C5" w:rsidRDefault="00C061C5" w:rsidP="00C061C5">
      <w:r>
        <w:t>Windows</w:t>
      </w:r>
    </w:p>
    <w:p w:rsidR="00C061C5" w:rsidRDefault="00C061C5" w:rsidP="00C061C5">
      <w:r>
        <w:t>OS X</w:t>
      </w:r>
    </w:p>
    <w:p w:rsidR="00C061C5" w:rsidRDefault="00C061C5" w:rsidP="00C061C5">
      <w:r>
        <w:t>Photoshop</w:t>
      </w:r>
    </w:p>
    <w:p w:rsidR="00C061C5" w:rsidRDefault="00C061C5" w:rsidP="00C061C5">
      <w:r>
        <w:t>MS Visio</w:t>
      </w:r>
    </w:p>
    <w:p w:rsidR="00C061C5" w:rsidRDefault="00C061C5" w:rsidP="00C061C5">
      <w:r>
        <w:t>MS Project</w:t>
      </w:r>
    </w:p>
    <w:p w:rsidR="00C061C5" w:rsidRDefault="00C061C5" w:rsidP="00C061C5">
      <w:r>
        <w:t>MS Word</w:t>
      </w:r>
    </w:p>
    <w:p w:rsidR="00C061C5" w:rsidRDefault="00C061C5" w:rsidP="00C061C5">
      <w:r>
        <w:t>MS Excel</w:t>
      </w:r>
    </w:p>
    <w:p w:rsidR="00C061C5" w:rsidRDefault="00C061C5" w:rsidP="00C061C5">
      <w:r>
        <w:t xml:space="preserve">MS </w:t>
      </w:r>
      <w:proofErr w:type="spellStart"/>
      <w:r>
        <w:t>Powerpoint</w:t>
      </w:r>
      <w:proofErr w:type="spellEnd"/>
    </w:p>
    <w:p w:rsidR="00C061C5" w:rsidRDefault="00C061C5" w:rsidP="00C061C5">
      <w:proofErr w:type="spellStart"/>
      <w:r>
        <w:t>Github</w:t>
      </w:r>
      <w:proofErr w:type="spellEnd"/>
    </w:p>
    <w:p w:rsidR="00C061C5" w:rsidRDefault="00C061C5" w:rsidP="00C061C5">
      <w:r>
        <w:t>Domeinnaam</w:t>
      </w:r>
    </w:p>
    <w:p w:rsidR="00C061C5" w:rsidRDefault="00C061C5" w:rsidP="00C061C5">
      <w:r>
        <w:t>Internet</w:t>
      </w:r>
    </w:p>
    <w:p w:rsidR="00C061C5" w:rsidRDefault="00C061C5" w:rsidP="00C061C5">
      <w:r>
        <w:t>Skype</w:t>
      </w:r>
    </w:p>
    <w:p w:rsidR="00C061C5" w:rsidRDefault="00C061C5" w:rsidP="00C061C5">
      <w:proofErr w:type="spellStart"/>
      <w:r>
        <w:t>Wamp</w:t>
      </w:r>
      <w:proofErr w:type="spellEnd"/>
    </w:p>
    <w:p w:rsidR="00C061C5" w:rsidRDefault="00C061C5" w:rsidP="00C061C5">
      <w:proofErr w:type="spellStart"/>
      <w:r>
        <w:t>Whatsapp</w:t>
      </w:r>
      <w:proofErr w:type="spellEnd"/>
    </w:p>
    <w:p w:rsidR="00C061C5" w:rsidRDefault="00C061C5" w:rsidP="00C061C5">
      <w:proofErr w:type="spellStart"/>
      <w:r>
        <w:t>Sublime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3</w:t>
      </w:r>
    </w:p>
    <w:p w:rsidR="00C061C5" w:rsidRDefault="00C061C5" w:rsidP="00C061C5">
      <w:proofErr w:type="spellStart"/>
      <w:r>
        <w:t>Chrome</w:t>
      </w:r>
      <w:proofErr w:type="spellEnd"/>
    </w:p>
    <w:p w:rsidR="00C061C5" w:rsidRDefault="00C061C5" w:rsidP="00C061C5">
      <w:r>
        <w:t>Internet Explorer</w:t>
      </w:r>
    </w:p>
    <w:p w:rsidR="00C061C5" w:rsidRPr="00C061C5" w:rsidRDefault="00C061C5" w:rsidP="00C061C5"/>
    <w:sectPr w:rsidR="00C061C5" w:rsidRPr="00C061C5" w:rsidSect="009046D5">
      <w:type w:val="continuous"/>
      <w:pgSz w:w="11906" w:h="16838"/>
      <w:pgMar w:top="1417" w:right="1417" w:bottom="1417" w:left="1417" w:header="708" w:footer="708" w:gutter="0"/>
      <w:cols w:num="2"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2EB5" w:rsidRDefault="00D12EB5" w:rsidP="008156C5">
      <w:pPr>
        <w:spacing w:after="0" w:line="240" w:lineRule="auto"/>
      </w:pPr>
      <w:r>
        <w:separator/>
      </w:r>
    </w:p>
  </w:endnote>
  <w:endnote w:type="continuationSeparator" w:id="0">
    <w:p w:rsidR="00D12EB5" w:rsidRDefault="00D12EB5" w:rsidP="008156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93617198"/>
      <w:docPartObj>
        <w:docPartGallery w:val="Page Numbers (Bottom of Page)"/>
        <w:docPartUnique/>
      </w:docPartObj>
    </w:sdtPr>
    <w:sdtEndPr/>
    <w:sdtContent>
      <w:p w:rsidR="002E039B" w:rsidRDefault="002E039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2F39">
          <w:rPr>
            <w:noProof/>
          </w:rPr>
          <w:t>2</w:t>
        </w:r>
        <w:r>
          <w:fldChar w:fldCharType="end"/>
        </w:r>
      </w:p>
    </w:sdtContent>
  </w:sdt>
  <w:p w:rsidR="002E039B" w:rsidRDefault="002E039B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2EB5" w:rsidRDefault="00D12EB5" w:rsidP="008156C5">
      <w:pPr>
        <w:spacing w:after="0" w:line="240" w:lineRule="auto"/>
      </w:pPr>
      <w:r>
        <w:separator/>
      </w:r>
    </w:p>
  </w:footnote>
  <w:footnote w:type="continuationSeparator" w:id="0">
    <w:p w:rsidR="00D12EB5" w:rsidRDefault="00D12EB5" w:rsidP="008156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79622A"/>
    <w:multiLevelType w:val="hybridMultilevel"/>
    <w:tmpl w:val="32F6685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1C5"/>
    <w:rsid w:val="00292F39"/>
    <w:rsid w:val="002E039B"/>
    <w:rsid w:val="004D74A8"/>
    <w:rsid w:val="008156C5"/>
    <w:rsid w:val="009046D5"/>
    <w:rsid w:val="00BE5C2A"/>
    <w:rsid w:val="00C061C5"/>
    <w:rsid w:val="00CF288C"/>
    <w:rsid w:val="00D1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B20C2C-3044-42A3-86B5-18B055D2C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8156C5"/>
  </w:style>
  <w:style w:type="paragraph" w:styleId="Kop1">
    <w:name w:val="heading 1"/>
    <w:basedOn w:val="Standaard"/>
    <w:next w:val="Standaard"/>
    <w:link w:val="Kop1Char"/>
    <w:uiPriority w:val="9"/>
    <w:qFormat/>
    <w:rsid w:val="008156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156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156C5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156C5"/>
  </w:style>
  <w:style w:type="paragraph" w:styleId="Voettekst">
    <w:name w:val="footer"/>
    <w:basedOn w:val="Standaard"/>
    <w:link w:val="VoettekstChar"/>
    <w:uiPriority w:val="99"/>
    <w:unhideWhenUsed/>
    <w:rsid w:val="008156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156C5"/>
  </w:style>
  <w:style w:type="paragraph" w:styleId="Kopvaninhoudsopgave">
    <w:name w:val="TOC Heading"/>
    <w:basedOn w:val="Kop1"/>
    <w:next w:val="Standaard"/>
    <w:uiPriority w:val="39"/>
    <w:unhideWhenUsed/>
    <w:qFormat/>
    <w:rsid w:val="008156C5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9046D5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9046D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eroen\Documents\GitHub\Planning-PC4U-Website-MED1\Documentatie\Sjabloon-documentatie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146AE1-6B23-4989-BA20-F2BAB64BA6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Sjabloon-documentatie.dotm</Template>
  <TotalTime>23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Stamkot</dc:creator>
  <cp:keywords/>
  <dc:description/>
  <cp:lastModifiedBy>Jeroen Stamkot</cp:lastModifiedBy>
  <cp:revision>3</cp:revision>
  <dcterms:created xsi:type="dcterms:W3CDTF">2014-12-10T14:30:00Z</dcterms:created>
  <dcterms:modified xsi:type="dcterms:W3CDTF">2015-01-08T11:01:00Z</dcterms:modified>
</cp:coreProperties>
</file>