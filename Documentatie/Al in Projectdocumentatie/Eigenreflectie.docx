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AA281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Eigenreflectie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Groepsleden: Jeroen Stamkot &amp; Damian Leijten</w:t>
      </w:r>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8156C5" w:rsidRDefault="008156C5">
          <w:fldSimple w:instr=" TOC \o &quot;1-3&quot; \h \z \u ">
            <w:r>
              <w:rPr>
                <w:b/>
                <w:bCs/>
                <w:noProof/>
              </w:rPr>
              <w:t>Geen inhoudsopgavegegevens gevonden.</w:t>
            </w:r>
          </w:fldSimple>
        </w:p>
      </w:sdtContent>
    </w:sdt>
    <w:p w:rsidR="004D74A8" w:rsidRDefault="004D74A8"/>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p w:rsidR="00AA2815" w:rsidRDefault="00AA2815" w:rsidP="00AA2815">
      <w:pPr>
        <w:pStyle w:val="Kop1"/>
      </w:pPr>
      <w:r>
        <w:lastRenderedPageBreak/>
        <w:t>Reflectie Damian</w:t>
      </w:r>
    </w:p>
    <w:p w:rsidR="00AA2815" w:rsidRDefault="00AA2815" w:rsidP="00AA2815"/>
    <w:p w:rsidR="00AA2815" w:rsidRDefault="00AA2815" w:rsidP="00AA2815">
      <w:r>
        <w:t>Ik heb samen gewerkt aan het project PC4U met Jeroen Stamkot. Ik denk dat onze samenwerking erg soepel en goed is verlopen. We hebben het werk goed verdeeld</w:t>
      </w:r>
      <w:r>
        <w:t xml:space="preserve"> </w:t>
      </w:r>
      <w:r>
        <w:t>en elkaar goed opgevangen indien nodig. Ik heb veel van dit project geleerd onder andere het positioneren in de site, en dit aanpa</w:t>
      </w:r>
      <w:r>
        <w:t xml:space="preserve">ssen hoe een werkgever dit wil. </w:t>
      </w:r>
      <w:r>
        <w:t>Dit hebben wij dan samen ook in het begin gedaan, alle blokken uitgezet e</w:t>
      </w:r>
      <w:r>
        <w:t xml:space="preserve">n ze vervolgens inhoud gegeven. </w:t>
      </w:r>
      <w:r>
        <w:t xml:space="preserve">Ik vond Jeroen een fijne partner om mee te werken omdat wij al vaker samen een project hebben gedaan. </w:t>
      </w:r>
      <w:r>
        <w:t xml:space="preserve">Ik wist hierdoor dus </w:t>
      </w:r>
      <w:r>
        <w:t>wat ik van Jeroen kon verwachten en hoe ik hiermee om moest gaan. Jeroen en ik hielden goed en op</w:t>
      </w:r>
      <w:r>
        <w:t xml:space="preserve"> </w:t>
      </w:r>
      <w:r>
        <w:t>tijd pauze zodat we niet afgeleid zou</w:t>
      </w:r>
      <w:r>
        <w:t xml:space="preserve">den worden, hierdoor liepen wij </w:t>
      </w:r>
      <w:r>
        <w:t>ook voor op andere groepen en op de planning. Toen ik een weer ben ziek geweest heeft Jeroen het werk goed opgepakt en heeft hij</w:t>
      </w:r>
      <w:r>
        <w:t xml:space="preserve"> ervoor gezorgd dat we minimaal </w:t>
      </w:r>
      <w:r>
        <w:t>tijdsverlies hebben geleden. Ook in het coderen ging het erg goed als ik iets niet wist, wist Je</w:t>
      </w:r>
      <w:r>
        <w:t xml:space="preserve">roen het vaak wel en andersom. </w:t>
      </w:r>
      <w:r>
        <w:t>Verder denk ik dat ik een goede projectpartner was ondanks dat ik snel afgeleid kan raken, ondanks dit hebben wij beiden een ongeveer even</w:t>
      </w:r>
      <w:r>
        <w:t xml:space="preserve"> groot deel </w:t>
      </w:r>
      <w:bookmarkStart w:id="0" w:name="_GoBack"/>
      <w:bookmarkEnd w:id="0"/>
      <w:r>
        <w:t>aan dit project geleverd.</w:t>
      </w:r>
    </w:p>
    <w:p w:rsidR="00AA2815" w:rsidRDefault="00AA2815" w:rsidP="00AA2815">
      <w:pPr>
        <w:pStyle w:val="Kop1"/>
      </w:pPr>
      <w:r>
        <w:t>Reflectie Jeroen</w:t>
      </w:r>
    </w:p>
    <w:p w:rsidR="00AA2815" w:rsidRDefault="00AA2815" w:rsidP="00AA2815"/>
    <w:p w:rsidR="00AA2815" w:rsidRDefault="00AA2815" w:rsidP="00AA2815">
      <w:r>
        <w:t>Dit project heb ik samengewerkt met Damian Leijten. We hebben vorig jaar al bij elkaar in de klas gezeten dus onze samenwerking ging uitstekend. Dit project vond ik erg leuk en erg goed gaan. Ik heb veel geleerd van het project. Ook heb ik dingen kunnen toepassen die we tijdens de lessen met Fedde hebben behandeld. Damian is een week ziek geweest en juist die week konden we gaan beginnen aan de site zelf. Dit heb ik zo goed mogelijk proberen te doen en toen Damian er weer was heb ik de code met hem doorlopen en sommige dingen toegelicht zodat we daarna weer gezamenlijk aan de site konden werken.</w:t>
      </w:r>
    </w:p>
    <w:p w:rsidR="00AA2815" w:rsidRPr="00AA2815" w:rsidRDefault="00AA2815" w:rsidP="00AA2815">
      <w:r>
        <w:t>Vorig jaar merken wij al elkaar dat we elkaar goed aanvulde, bij dit project was dit niet anders. Als ik even niet wist hoe ik bijv. een streepje bij een list item weg kon halen wist Damian dat weer wel, dit werkte andersom ook vaak.</w:t>
      </w:r>
    </w:p>
    <w:sectPr w:rsidR="00AA2815" w:rsidRPr="00AA2815"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90" w:rsidRDefault="00A04190" w:rsidP="008156C5">
      <w:pPr>
        <w:spacing w:after="0" w:line="240" w:lineRule="auto"/>
      </w:pPr>
      <w:r>
        <w:separator/>
      </w:r>
    </w:p>
  </w:endnote>
  <w:endnote w:type="continuationSeparator" w:id="0">
    <w:p w:rsidR="00A04190" w:rsidRDefault="00A04190"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AA2815">
          <w:rPr>
            <w:noProof/>
          </w:rPr>
          <w:t>2</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90" w:rsidRDefault="00A04190" w:rsidP="008156C5">
      <w:pPr>
        <w:spacing w:after="0" w:line="240" w:lineRule="auto"/>
      </w:pPr>
      <w:r>
        <w:separator/>
      </w:r>
    </w:p>
  </w:footnote>
  <w:footnote w:type="continuationSeparator" w:id="0">
    <w:p w:rsidR="00A04190" w:rsidRDefault="00A04190"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15"/>
    <w:rsid w:val="002E039B"/>
    <w:rsid w:val="004D74A8"/>
    <w:rsid w:val="008156C5"/>
    <w:rsid w:val="00A04190"/>
    <w:rsid w:val="00AA2815"/>
    <w:rsid w:val="00BE5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F30D-6155-48C9-88B1-CF6C024A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Documentatie\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DA4A3-601B-4370-A6A5-029DE148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9</TotalTime>
  <Pages>3</Pages>
  <Words>350</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cp:revision>
  <dcterms:created xsi:type="dcterms:W3CDTF">2015-01-21T14:58:00Z</dcterms:created>
  <dcterms:modified xsi:type="dcterms:W3CDTF">2015-01-21T15:07:00Z</dcterms:modified>
</cp:coreProperties>
</file>