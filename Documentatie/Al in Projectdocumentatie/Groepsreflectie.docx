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Planning-PC4U-Website-MED1</w:t>
      </w:r>
    </w:p>
    <w:p w:rsidR="008156C5" w:rsidRDefault="00862816"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Groepsreflectie</w:t>
      </w:r>
    </w:p>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8156C5" w:rsidRDefault="008156C5" w:rsidP="008156C5">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right"/>
      </w:pPr>
      <w:r>
        <w:t xml:space="preserve">Groepsleden: Jeroen Stamkot &amp; Damian </w:t>
      </w:r>
      <w:proofErr w:type="spellStart"/>
      <w:r>
        <w:t>Leijten</w:t>
      </w:r>
      <w:proofErr w:type="spellEnd"/>
    </w:p>
    <w:p w:rsidR="008156C5" w:rsidRDefault="008156C5" w:rsidP="008156C5">
      <w:pPr>
        <w:jc w:val="right"/>
      </w:pPr>
      <w:r>
        <w:t>RIO4-MED1E</w:t>
      </w: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8156C5" w:rsidRDefault="00DF641D">
          <w:r>
            <w:fldChar w:fldCharType="begin"/>
          </w:r>
          <w:r>
            <w:instrText xml:space="preserve"> TOC</w:instrText>
          </w:r>
          <w:r>
            <w:instrText xml:space="preserve"> \o "1-3" \h \z \u </w:instrText>
          </w:r>
          <w:r>
            <w:fldChar w:fldCharType="separate"/>
          </w:r>
          <w:r w:rsidR="008156C5">
            <w:rPr>
              <w:b/>
              <w:bCs/>
              <w:noProof/>
            </w:rPr>
            <w:t>Geen inhoudsopgavegegevens gevonden.</w:t>
          </w:r>
          <w:r>
            <w:rPr>
              <w:b/>
              <w:bCs/>
              <w:noProof/>
            </w:rPr>
            <w:fldChar w:fldCharType="end"/>
          </w:r>
        </w:p>
      </w:sdtContent>
    </w:sdt>
    <w:p w:rsidR="004D74A8" w:rsidRDefault="004D74A8"/>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p w:rsidR="00862816" w:rsidRDefault="00862816" w:rsidP="00862816">
      <w:pPr>
        <w:pStyle w:val="Kop1"/>
      </w:pPr>
      <w:r>
        <w:lastRenderedPageBreak/>
        <w:t>Groepsreflectie</w:t>
      </w:r>
    </w:p>
    <w:p w:rsidR="00862816" w:rsidRDefault="00862816" w:rsidP="00862816"/>
    <w:p w:rsidR="00862816" w:rsidRPr="00862816" w:rsidRDefault="00862816" w:rsidP="00862816">
      <w:r>
        <w:t>Wij hebben samen aan het project PC4U gewerkt. Dit is gebeurd in een relatief rustige omgeving waarin wij samen hebben geprobeerd ongeveer even veel werk te doen. Dit is echter niet altijd helemaal goed gegaan. Damian is een week ziek geweest waardoor onze planning wat door de war is geraakt. Jeroen heeft er echter voor gezorgd, dat we niet tot bijna niet achter zijn komen te lopen. Toen Damian weer terug was hebben wij het werk weer opgepakt en hebben we gezorgd dat we weer op schema liepen. We liepen al voor op het project waardoor we geen problemen zijn tegen gekomen. De samenwerking is verder goed verdeeld. Wij hebben vorig jaar al bij elkaar in de klas gezeten waardoor de communicatie soepel verliep. We hebben al vaker een project samen gedaan, hierdoor was het makkelijk samen te werken. We waren goed op elkaar afgestemd, hielden op</w:t>
      </w:r>
      <w:r w:rsidR="00C96DAA">
        <w:t xml:space="preserve"> </w:t>
      </w:r>
      <w:r>
        <w:t xml:space="preserve">tijd </w:t>
      </w:r>
      <w:r w:rsidR="00C96DAA">
        <w:t>pauzes</w:t>
      </w:r>
      <w:bookmarkStart w:id="0" w:name="_GoBack"/>
      <w:bookmarkEnd w:id="0"/>
      <w:r>
        <w:t xml:space="preserve"> en namen het werk goed van elkaar over indien nodig.</w:t>
      </w:r>
    </w:p>
    <w:sectPr w:rsidR="00862816" w:rsidRPr="00862816" w:rsidSect="002E039B">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41D" w:rsidRDefault="00DF641D" w:rsidP="008156C5">
      <w:pPr>
        <w:spacing w:after="0" w:line="240" w:lineRule="auto"/>
      </w:pPr>
      <w:r>
        <w:separator/>
      </w:r>
    </w:p>
  </w:endnote>
  <w:endnote w:type="continuationSeparator" w:id="0">
    <w:p w:rsidR="00DF641D" w:rsidRDefault="00DF641D"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pPr>
          <w:pStyle w:val="Voettekst"/>
          <w:jc w:val="right"/>
        </w:pPr>
        <w:r>
          <w:fldChar w:fldCharType="begin"/>
        </w:r>
        <w:r>
          <w:instrText>PAGE   \* MERGEFORMAT</w:instrText>
        </w:r>
        <w:r>
          <w:fldChar w:fldCharType="separate"/>
        </w:r>
        <w:r w:rsidR="00C96DAA">
          <w:rPr>
            <w:noProof/>
          </w:rPr>
          <w:t>2</w:t>
        </w:r>
        <w:r>
          <w:fldChar w:fldCharType="end"/>
        </w:r>
      </w:p>
    </w:sdtContent>
  </w:sdt>
  <w:p w:rsidR="002E039B" w:rsidRDefault="002E03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41D" w:rsidRDefault="00DF641D" w:rsidP="008156C5">
      <w:pPr>
        <w:spacing w:after="0" w:line="240" w:lineRule="auto"/>
      </w:pPr>
      <w:r>
        <w:separator/>
      </w:r>
    </w:p>
  </w:footnote>
  <w:footnote w:type="continuationSeparator" w:id="0">
    <w:p w:rsidR="00DF641D" w:rsidRDefault="00DF641D"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16"/>
    <w:rsid w:val="002E039B"/>
    <w:rsid w:val="004D74A8"/>
    <w:rsid w:val="006B55CF"/>
    <w:rsid w:val="008156C5"/>
    <w:rsid w:val="00862816"/>
    <w:rsid w:val="00BE5C2A"/>
    <w:rsid w:val="00C96DAA"/>
    <w:rsid w:val="00DF64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19B63-D7BA-4472-B534-CE27A588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Documentatie\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BB999-E980-4ED3-B01E-24C28CBF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2</TotalTime>
  <Pages>3</Pages>
  <Words>178</Words>
  <Characters>983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2</cp:revision>
  <dcterms:created xsi:type="dcterms:W3CDTF">2015-01-21T14:56:00Z</dcterms:created>
  <dcterms:modified xsi:type="dcterms:W3CDTF">2015-01-21T15:09:00Z</dcterms:modified>
</cp:coreProperties>
</file>