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86309C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Vragenlijst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20738D" w:rsidRDefault="008156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72270" w:history="1">
            <w:r w:rsidR="0020738D" w:rsidRPr="00301BB5">
              <w:rPr>
                <w:rStyle w:val="Hyperlink"/>
                <w:noProof/>
              </w:rPr>
              <w:t>Vragenlijst</w:t>
            </w:r>
            <w:r w:rsidR="0020738D">
              <w:rPr>
                <w:noProof/>
                <w:webHidden/>
              </w:rPr>
              <w:tab/>
            </w:r>
            <w:r w:rsidR="0020738D">
              <w:rPr>
                <w:noProof/>
                <w:webHidden/>
              </w:rPr>
              <w:fldChar w:fldCharType="begin"/>
            </w:r>
            <w:r w:rsidR="0020738D">
              <w:rPr>
                <w:noProof/>
                <w:webHidden/>
              </w:rPr>
              <w:instrText xml:space="preserve"> PAGEREF _Toc404172270 \h </w:instrText>
            </w:r>
            <w:r w:rsidR="0020738D">
              <w:rPr>
                <w:noProof/>
                <w:webHidden/>
              </w:rPr>
            </w:r>
            <w:r w:rsidR="0020738D">
              <w:rPr>
                <w:noProof/>
                <w:webHidden/>
              </w:rPr>
              <w:fldChar w:fldCharType="separate"/>
            </w:r>
            <w:r w:rsidR="0020738D">
              <w:rPr>
                <w:noProof/>
                <w:webHidden/>
              </w:rPr>
              <w:t>3</w:t>
            </w:r>
            <w:r w:rsidR="0020738D">
              <w:rPr>
                <w:noProof/>
                <w:webHidden/>
              </w:rPr>
              <w:fldChar w:fldCharType="end"/>
            </w:r>
          </w:hyperlink>
        </w:p>
        <w:p w:rsidR="0020738D" w:rsidRDefault="002073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172271" w:history="1">
            <w:r w:rsidRPr="00301BB5">
              <w:rPr>
                <w:rStyle w:val="Hyperlink"/>
                <w:noProof/>
              </w:rPr>
              <w:t>Handtekeningen: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 w:rsidP="0086309C">
      <w:pPr>
        <w:pStyle w:val="Kop1"/>
      </w:pPr>
      <w:bookmarkStart w:id="0" w:name="_Toc404172270"/>
      <w:r w:rsidRPr="00C9110F">
        <w:lastRenderedPageBreak/>
        <w:t>Vragenlijst</w:t>
      </w:r>
      <w:bookmarkEnd w:id="0"/>
    </w:p>
    <w:p w:rsidR="0086309C" w:rsidRDefault="0086309C" w:rsidP="0086309C">
      <w:pPr>
        <w:rPr>
          <w:b/>
        </w:rPr>
      </w:pPr>
      <w:r w:rsidRPr="00922CD7">
        <w:rPr>
          <w:b/>
        </w:rPr>
        <w:t>Voor wie is de website bedoelt?</w:t>
      </w:r>
    </w:p>
    <w:p w:rsidR="0086309C" w:rsidRPr="00F60BA7" w:rsidRDefault="00F60BA7" w:rsidP="0086309C">
      <w:r>
        <w:t>Iedereen die in staat is om een laptop / pc onderdelen te kopen.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Wat voor website is het?</w:t>
      </w:r>
    </w:p>
    <w:p w:rsidR="0086309C" w:rsidRDefault="00F60BA7" w:rsidP="0086309C">
      <w:r w:rsidRPr="00F60BA7">
        <w:t>Statische website</w:t>
      </w:r>
      <w:r>
        <w:t xml:space="preserve">, wel linken naar andere pagina, geen </w:t>
      </w:r>
      <w:proofErr w:type="spellStart"/>
      <w:r>
        <w:t>webshop</w:t>
      </w:r>
      <w:proofErr w:type="spellEnd"/>
    </w:p>
    <w:p w:rsidR="00652C52" w:rsidRDefault="00652C52" w:rsidP="00652C52">
      <w:pPr>
        <w:rPr>
          <w:b/>
        </w:rPr>
      </w:pPr>
      <w:r w:rsidRPr="00922CD7">
        <w:rPr>
          <w:b/>
        </w:rPr>
        <w:t>Is het voor persoonlijk gebruik of openbaar?</w:t>
      </w:r>
    </w:p>
    <w:p w:rsidR="00652C52" w:rsidRPr="00F60BA7" w:rsidRDefault="00652C52" w:rsidP="00652C52">
      <w:r>
        <w:t>Openbaar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Wat is het doel van de website?</w:t>
      </w:r>
    </w:p>
    <w:p w:rsidR="0086309C" w:rsidRPr="00F60BA7" w:rsidRDefault="00F60BA7" w:rsidP="0086309C">
      <w:r>
        <w:t>Bekendheid, online goed vindbaar zijn, meer verkoop generen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Wat zijn de extra’s van deze website?</w:t>
      </w:r>
    </w:p>
    <w:p w:rsidR="0086309C" w:rsidRDefault="00F60BA7" w:rsidP="0086309C">
      <w:r w:rsidRPr="00F60BA7">
        <w:t>Zoekbalk</w:t>
      </w:r>
      <w:r>
        <w:t>, hoef niet te werken, logo duidelijk zichtbaar</w:t>
      </w:r>
    </w:p>
    <w:p w:rsidR="00652C52" w:rsidRDefault="00652C52" w:rsidP="00652C52">
      <w:pPr>
        <w:rPr>
          <w:b/>
        </w:rPr>
      </w:pPr>
      <w:r w:rsidRPr="00922CD7">
        <w:rPr>
          <w:b/>
        </w:rPr>
        <w:t>Moet er een zoekmachine op zitten?</w:t>
      </w:r>
    </w:p>
    <w:p w:rsidR="00652C52" w:rsidRPr="00F60BA7" w:rsidRDefault="00652C52" w:rsidP="00652C52">
      <w:r>
        <w:t>Mag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Hoe moet deze website eruit gaan zien?</w:t>
      </w:r>
    </w:p>
    <w:p w:rsidR="0086309C" w:rsidRPr="00F60BA7" w:rsidRDefault="00F60BA7" w:rsidP="0086309C">
      <w:r>
        <w:t>Geïnspireerd op cd-rom-land, niet gekopieerd!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Welk lettertype moet er gebruikt worden?</w:t>
      </w:r>
    </w:p>
    <w:p w:rsidR="0086309C" w:rsidRPr="00CC5BF5" w:rsidRDefault="00CC5BF5" w:rsidP="0086309C">
      <w:r>
        <w:t xml:space="preserve">Sans </w:t>
      </w:r>
      <w:proofErr w:type="spellStart"/>
      <w:r>
        <w:t>serif</w:t>
      </w:r>
      <w:proofErr w:type="spellEnd"/>
      <w:r>
        <w:t xml:space="preserve"> lettertypen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Wanneer moet de website online staan?</w:t>
      </w:r>
    </w:p>
    <w:p w:rsidR="0086309C" w:rsidRPr="00CC5BF5" w:rsidRDefault="00CC5BF5" w:rsidP="0086309C">
      <w:r>
        <w:t>Einde periode 2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Moet er een database aan gehangen worden?</w:t>
      </w:r>
    </w:p>
    <w:p w:rsidR="0086309C" w:rsidRPr="00CC5BF5" w:rsidRDefault="00CC5BF5" w:rsidP="0086309C">
      <w:r>
        <w:t>Nee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Moet er een inlogsysteem komen?</w:t>
      </w:r>
    </w:p>
    <w:p w:rsidR="00CC5BF5" w:rsidRDefault="00F60BA7" w:rsidP="0086309C">
      <w:r>
        <w:t>Nee</w:t>
      </w:r>
    </w:p>
    <w:p w:rsidR="00CC5BF5" w:rsidRDefault="00652C52" w:rsidP="0086309C">
      <w:pPr>
        <w:rPr>
          <w:b/>
        </w:rPr>
      </w:pPr>
      <w:r>
        <w:rPr>
          <w:b/>
        </w:rPr>
        <w:t>Welke kleur moet gebruikt worden</w:t>
      </w:r>
      <w:r w:rsidR="00CC5BF5">
        <w:rPr>
          <w:b/>
        </w:rPr>
        <w:t>?</w:t>
      </w:r>
    </w:p>
    <w:p w:rsidR="00CC5BF5" w:rsidRDefault="00CC5BF5" w:rsidP="0086309C">
      <w:r>
        <w:t>Beige</w:t>
      </w:r>
    </w:p>
    <w:p w:rsidR="0020738D" w:rsidRDefault="0020738D" w:rsidP="0020738D"/>
    <w:p w:rsidR="0020738D" w:rsidRDefault="0020738D" w:rsidP="0020738D">
      <w:pPr>
        <w:pStyle w:val="Kop1"/>
      </w:pPr>
      <w:bookmarkStart w:id="1" w:name="_Toc404172271"/>
      <w:r>
        <w:t>Handtekeningen:</w:t>
      </w:r>
      <w:bookmarkEnd w:id="1"/>
    </w:p>
    <w:p w:rsidR="0020738D" w:rsidRDefault="0020738D" w:rsidP="0020738D"/>
    <w:p w:rsidR="0020738D" w:rsidRDefault="0020738D" w:rsidP="0020738D">
      <w:r>
        <w:t>Jeroen Stamkot: ____________</w:t>
      </w:r>
    </w:p>
    <w:p w:rsidR="0020738D" w:rsidRDefault="0020738D" w:rsidP="0020738D">
      <w:r w:rsidRPr="0020738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Opdrachtgever:</w:t>
      </w:r>
    </w:p>
    <w:p w:rsidR="0086309C" w:rsidRDefault="0020738D">
      <w:r>
        <w:t xml:space="preserve">Damian </w:t>
      </w:r>
      <w:proofErr w:type="spellStart"/>
      <w:r>
        <w:t>Leijten</w:t>
      </w:r>
      <w:proofErr w:type="spellEnd"/>
      <w:r>
        <w:t>:</w:t>
      </w:r>
      <w:r>
        <w:t xml:space="preserve"> _____________</w:t>
      </w:r>
      <w:r>
        <w:t xml:space="preserve">              </w:t>
      </w:r>
      <w:r>
        <w:tab/>
      </w:r>
      <w:r>
        <w:t>……………………………:</w:t>
      </w:r>
      <w:r>
        <w:tab/>
        <w:t xml:space="preserve"> ____________________</w:t>
      </w:r>
      <w:bookmarkStart w:id="2" w:name="_GoBack"/>
      <w:bookmarkEnd w:id="2"/>
    </w:p>
    <w:sectPr w:rsidR="0086309C" w:rsidSect="0020738D">
      <w:footerReference w:type="default" r:id="rId9"/>
      <w:pgSz w:w="11906" w:h="16838"/>
      <w:pgMar w:top="1417" w:right="1417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539" w:rsidRDefault="00391539" w:rsidP="008156C5">
      <w:pPr>
        <w:spacing w:after="0" w:line="240" w:lineRule="auto"/>
      </w:pPr>
      <w:r>
        <w:separator/>
      </w:r>
    </w:p>
  </w:endnote>
  <w:endnote w:type="continuationSeparator" w:id="0">
    <w:p w:rsidR="00391539" w:rsidRDefault="00391539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072">
          <w:rPr>
            <w:noProof/>
          </w:rPr>
          <w:t>2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539" w:rsidRDefault="00391539" w:rsidP="008156C5">
      <w:pPr>
        <w:spacing w:after="0" w:line="240" w:lineRule="auto"/>
      </w:pPr>
      <w:r>
        <w:separator/>
      </w:r>
    </w:p>
  </w:footnote>
  <w:footnote w:type="continuationSeparator" w:id="0">
    <w:p w:rsidR="00391539" w:rsidRDefault="00391539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9C"/>
    <w:rsid w:val="0020738D"/>
    <w:rsid w:val="002E039B"/>
    <w:rsid w:val="00391539"/>
    <w:rsid w:val="004D74A8"/>
    <w:rsid w:val="00652C52"/>
    <w:rsid w:val="008156C5"/>
    <w:rsid w:val="0086309C"/>
    <w:rsid w:val="008F699B"/>
    <w:rsid w:val="00907F91"/>
    <w:rsid w:val="00BE5C2A"/>
    <w:rsid w:val="00CC5BF5"/>
    <w:rsid w:val="00DC2072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58CD-CA9D-4338-A08A-F3727EB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630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63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05D6-F9CB-4566-85D0-E3DEF300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19</TotalTime>
  <Pages>3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7</cp:revision>
  <dcterms:created xsi:type="dcterms:W3CDTF">2014-11-19T13:21:00Z</dcterms:created>
  <dcterms:modified xsi:type="dcterms:W3CDTF">2014-11-19T13:57:00Z</dcterms:modified>
</cp:coreProperties>
</file>